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321147149" w:displacedByCustomXml="next"/>
    <w:bookmarkStart w:id="1" w:name="_Toc318188227" w:displacedByCustomXml="next"/>
    <w:bookmarkStart w:id="2" w:name="_Toc318188327" w:displacedByCustomXml="next"/>
    <w:bookmarkStart w:id="3" w:name="_Toc318189312" w:displacedByCustomXml="next"/>
    <w:bookmarkStart w:id="4" w:name="_Toc321147011" w:displacedByCustomXml="next"/>
    <w:sdt>
      <w:sdtPr>
        <w:rPr>
          <w:color w:val="595959" w:themeColor="text1" w:themeTint="A6"/>
          <w:sz w:val="24"/>
        </w:rPr>
        <w:id w:val="-1290352585"/>
        <w:docPartObj>
          <w:docPartGallery w:val="Cover Pages"/>
          <w:docPartUnique/>
        </w:docPartObj>
      </w:sdtPr>
      <w:sdtEndPr>
        <w:rPr>
          <w:sz w:val="20"/>
        </w:rPr>
      </w:sdtEndPr>
      <w:sdtContent>
        <w:p w14:paraId="253329CA" w14:textId="6565B99B" w:rsidR="007D56AA" w:rsidRDefault="007D56AA">
          <w:pPr>
            <w:pStyle w:val="NoSpacing"/>
            <w:rPr>
              <w:sz w:val="24"/>
            </w:rPr>
          </w:pPr>
        </w:p>
        <w:p w14:paraId="36D6FC94" w14:textId="456B2341" w:rsidR="007D56AA" w:rsidRDefault="00C36D47">
          <w:r>
            <w:rPr>
              <w:noProof/>
              <w:lang w:eastAsia="en-US"/>
            </w:rPr>
            <mc:AlternateContent>
              <mc:Choice Requires="wps">
                <w:drawing>
                  <wp:anchor distT="45720" distB="45720" distL="114300" distR="114300" simplePos="0" relativeHeight="251663360" behindDoc="0" locked="0" layoutInCell="1" allowOverlap="1" wp14:anchorId="3A343F64" wp14:editId="49BEA2AF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4298315</wp:posOffset>
                    </wp:positionV>
                    <wp:extent cx="5400675" cy="1790700"/>
                    <wp:effectExtent l="0" t="0" r="28575" b="19050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400675" cy="17907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0361FC0" w14:textId="276CC2E5" w:rsidR="00E44D17" w:rsidRPr="0080049C" w:rsidRDefault="00E44D17" w:rsidP="00C36D47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</w:rPr>
                                </w:pPr>
                                <w:r w:rsidRPr="0080049C"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</w:rPr>
                                  <w:t xml:space="preserve">K200340 </w:t>
                                </w:r>
                                <w:proofErr w:type="spellStart"/>
                                <w:r w:rsidRPr="0080049C"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</w:rPr>
                                  <w:t>Sarosh</w:t>
                                </w:r>
                                <w:proofErr w:type="spellEnd"/>
                                <w:r w:rsidRPr="0080049C"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</w:rPr>
                                  <w:t xml:space="preserve"> Jawed</w:t>
                                </w:r>
                              </w:p>
                              <w:p w14:paraId="4916F9C8" w14:textId="63D99A99" w:rsidR="00537643" w:rsidRPr="0080049C" w:rsidRDefault="00E44D17" w:rsidP="00C36D47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</w:rPr>
                                </w:pPr>
                                <w:r w:rsidRPr="0080049C"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</w:rPr>
                                  <w:t>K200380 Hassan Malik</w:t>
                                </w:r>
                              </w:p>
                              <w:p w14:paraId="7AE2A4CF" w14:textId="3D3187DE" w:rsidR="00E44D17" w:rsidRPr="0080049C" w:rsidRDefault="00E44D17" w:rsidP="00C36D47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</w:rPr>
                                </w:pPr>
                                <w:r w:rsidRPr="0080049C"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</w:rPr>
                                  <w:t>K200383 Eisha Fatima</w:t>
                                </w:r>
                              </w:p>
                              <w:p w14:paraId="0192D6F3" w14:textId="794CCDF7" w:rsidR="00C5322C" w:rsidRPr="0080049C" w:rsidRDefault="00C5322C" w:rsidP="00C36D47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</w:rPr>
                                </w:pPr>
                                <w:r w:rsidRPr="0080049C"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</w:rPr>
                                  <w:t>BSCS-4F</w:t>
                                </w:r>
                              </w:p>
                              <w:p w14:paraId="2E0CD419" w14:textId="77777777" w:rsidR="00E44D17" w:rsidRDefault="00E44D17" w:rsidP="00C36D47">
                                <w:pPr>
                                  <w:jc w:val="center"/>
                                  <w:rPr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77861383" w14:textId="6DA783FF" w:rsidR="00537643" w:rsidRDefault="00537643" w:rsidP="00C36D47">
                                <w:pPr>
                                  <w:jc w:val="center"/>
                                  <w:rPr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4E7FADC5" w14:textId="133A3A35" w:rsidR="00537643" w:rsidRDefault="00537643" w:rsidP="00C36D47">
                                <w:pPr>
                                  <w:jc w:val="center"/>
                                  <w:rPr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3BD7BC5A" w14:textId="77777777" w:rsidR="00537643" w:rsidRDefault="00537643" w:rsidP="00C36D47">
                                <w:pPr>
                                  <w:jc w:val="center"/>
                                  <w:rPr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57FD15B1" w14:textId="2335FC0C" w:rsidR="00537643" w:rsidRDefault="00537643" w:rsidP="00C36D47">
                                <w:pPr>
                                  <w:jc w:val="center"/>
                                  <w:rPr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69131C8B" w14:textId="77777777" w:rsidR="00537643" w:rsidRPr="00C36D47" w:rsidRDefault="00537643" w:rsidP="00C36D47">
                                <w:pPr>
                                  <w:jc w:val="center"/>
                                  <w:rPr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291CCC13" w14:textId="170DE43B" w:rsidR="00C36D47" w:rsidRPr="00C36D47" w:rsidRDefault="00C36D47" w:rsidP="00C36D47">
                                <w:pPr>
                                  <w:jc w:val="center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C36D47">
                                  <w:rPr>
                                    <w:sz w:val="28"/>
                                    <w:szCs w:val="28"/>
                                  </w:rPr>
                                  <w:t xml:space="preserve">K18-0222 Abdul </w:t>
                                </w:r>
                                <w:proofErr w:type="spellStart"/>
                                <w:r w:rsidRPr="00C36D47">
                                  <w:rPr>
                                    <w:sz w:val="28"/>
                                    <w:szCs w:val="28"/>
                                  </w:rPr>
                                  <w:t>Rafay</w:t>
                                </w:r>
                                <w:proofErr w:type="spellEnd"/>
                                <w:r w:rsidRPr="00C36D47">
                                  <w:rPr>
                                    <w:sz w:val="28"/>
                                    <w:szCs w:val="28"/>
                                  </w:rPr>
                                  <w:t xml:space="preserve"> Tariq</w:t>
                                </w:r>
                                <w:r w:rsidR="008173AE">
                                  <w:rPr>
                                    <w:sz w:val="28"/>
                                    <w:szCs w:val="28"/>
                                  </w:rPr>
                                  <w:t xml:space="preserve"> 2-H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A343F6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margin-left:374.05pt;margin-top:338.45pt;width:425.25pt;height:141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" strokecolor="white [3212]">
                    <v:textbox>
                      <w:txbxContent>
                        <w:p w14:paraId="30361FC0" w14:textId="276CC2E5" w:rsidR="00E44D17" w:rsidRPr="0080049C" w:rsidRDefault="00E44D17" w:rsidP="00C36D47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8"/>
                              <w:szCs w:val="28"/>
                            </w:rPr>
                          </w:pPr>
                          <w:r w:rsidRPr="0080049C">
                            <w:rPr>
                              <w:rFonts w:ascii="Times New Roman" w:hAnsi="Times New Roman" w:cs="Times New Roman"/>
                              <w:sz w:val="28"/>
                              <w:szCs w:val="28"/>
                            </w:rPr>
                            <w:t xml:space="preserve">K200340 </w:t>
                          </w:r>
                          <w:proofErr w:type="spellStart"/>
                          <w:r w:rsidRPr="0080049C">
                            <w:rPr>
                              <w:rFonts w:ascii="Times New Roman" w:hAnsi="Times New Roman" w:cs="Times New Roman"/>
                              <w:sz w:val="28"/>
                              <w:szCs w:val="28"/>
                            </w:rPr>
                            <w:t>Sarosh</w:t>
                          </w:r>
                          <w:proofErr w:type="spellEnd"/>
                          <w:r w:rsidRPr="0080049C">
                            <w:rPr>
                              <w:rFonts w:ascii="Times New Roman" w:hAnsi="Times New Roman" w:cs="Times New Roman"/>
                              <w:sz w:val="28"/>
                              <w:szCs w:val="28"/>
                            </w:rPr>
                            <w:t xml:space="preserve"> Jawed</w:t>
                          </w:r>
                        </w:p>
                        <w:p w14:paraId="4916F9C8" w14:textId="63D99A99" w:rsidR="00537643" w:rsidRPr="0080049C" w:rsidRDefault="00E44D17" w:rsidP="00C36D47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8"/>
                              <w:szCs w:val="28"/>
                            </w:rPr>
                          </w:pPr>
                          <w:r w:rsidRPr="0080049C">
                            <w:rPr>
                              <w:rFonts w:ascii="Times New Roman" w:hAnsi="Times New Roman" w:cs="Times New Roman"/>
                              <w:sz w:val="28"/>
                              <w:szCs w:val="28"/>
                            </w:rPr>
                            <w:t>K200380 Hassan Malik</w:t>
                          </w:r>
                        </w:p>
                        <w:p w14:paraId="7AE2A4CF" w14:textId="3D3187DE" w:rsidR="00E44D17" w:rsidRPr="0080049C" w:rsidRDefault="00E44D17" w:rsidP="00C36D47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8"/>
                              <w:szCs w:val="28"/>
                            </w:rPr>
                          </w:pPr>
                          <w:r w:rsidRPr="0080049C">
                            <w:rPr>
                              <w:rFonts w:ascii="Times New Roman" w:hAnsi="Times New Roman" w:cs="Times New Roman"/>
                              <w:sz w:val="28"/>
                              <w:szCs w:val="28"/>
                            </w:rPr>
                            <w:t>K200383 Eisha Fatima</w:t>
                          </w:r>
                        </w:p>
                        <w:p w14:paraId="0192D6F3" w14:textId="794CCDF7" w:rsidR="00C5322C" w:rsidRPr="0080049C" w:rsidRDefault="00C5322C" w:rsidP="00C36D47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8"/>
                              <w:szCs w:val="28"/>
                            </w:rPr>
                          </w:pPr>
                          <w:r w:rsidRPr="0080049C">
                            <w:rPr>
                              <w:rFonts w:ascii="Times New Roman" w:hAnsi="Times New Roman" w:cs="Times New Roman"/>
                              <w:sz w:val="28"/>
                              <w:szCs w:val="28"/>
                            </w:rPr>
                            <w:t>BSCS-4F</w:t>
                          </w:r>
                        </w:p>
                        <w:p w14:paraId="2E0CD419" w14:textId="77777777" w:rsidR="00E44D17" w:rsidRDefault="00E44D17" w:rsidP="00C36D47">
                          <w:pPr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</w:p>
                        <w:p w14:paraId="77861383" w14:textId="6DA783FF" w:rsidR="00537643" w:rsidRDefault="00537643" w:rsidP="00C36D47">
                          <w:pPr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</w:p>
                        <w:p w14:paraId="4E7FADC5" w14:textId="133A3A35" w:rsidR="00537643" w:rsidRDefault="00537643" w:rsidP="00C36D47">
                          <w:pPr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</w:p>
                        <w:p w14:paraId="3BD7BC5A" w14:textId="77777777" w:rsidR="00537643" w:rsidRDefault="00537643" w:rsidP="00C36D47">
                          <w:pPr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</w:p>
                        <w:p w14:paraId="57FD15B1" w14:textId="2335FC0C" w:rsidR="00537643" w:rsidRDefault="00537643" w:rsidP="00C36D47">
                          <w:pPr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</w:p>
                        <w:p w14:paraId="69131C8B" w14:textId="77777777" w:rsidR="00537643" w:rsidRPr="00C36D47" w:rsidRDefault="00537643" w:rsidP="00C36D47">
                          <w:pPr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</w:p>
                        <w:p w14:paraId="291CCC13" w14:textId="170DE43B" w:rsidR="00C36D47" w:rsidRPr="00C36D47" w:rsidRDefault="00C36D47" w:rsidP="00C36D47">
                          <w:pPr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  <w:r w:rsidRPr="00C36D47">
                            <w:rPr>
                              <w:sz w:val="28"/>
                              <w:szCs w:val="28"/>
                            </w:rPr>
                            <w:t xml:space="preserve">K18-0222 Abdul </w:t>
                          </w:r>
                          <w:proofErr w:type="spellStart"/>
                          <w:r w:rsidRPr="00C36D47">
                            <w:rPr>
                              <w:sz w:val="28"/>
                              <w:szCs w:val="28"/>
                            </w:rPr>
                            <w:t>Rafay</w:t>
                          </w:r>
                          <w:proofErr w:type="spellEnd"/>
                          <w:r w:rsidRPr="00C36D47">
                            <w:rPr>
                              <w:sz w:val="28"/>
                              <w:szCs w:val="28"/>
                            </w:rPr>
                            <w:t xml:space="preserve"> Tariq</w:t>
                          </w:r>
                          <w:r w:rsidR="008173AE">
                            <w:rPr>
                              <w:sz w:val="28"/>
                              <w:szCs w:val="28"/>
                            </w:rPr>
                            <w:t xml:space="preserve"> 2-H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0" wp14:anchorId="09367275" wp14:editId="55AAE3A7">
                    <wp:simplePos x="0" y="0"/>
                    <wp:positionH relativeFrom="margin">
                      <wp:align>right</wp:align>
                    </wp:positionH>
                    <wp:positionV relativeFrom="margin">
                      <wp:posOffset>1501140</wp:posOffset>
                    </wp:positionV>
                    <wp:extent cx="3943350" cy="1325880"/>
                    <wp:effectExtent l="0" t="0" r="7620" b="5080"/>
                    <wp:wrapSquare wrapText="bothSides"/>
                    <wp:docPr id="21" name="Text Box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13258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4E090AC" w14:textId="7904F277" w:rsidR="007D56AA" w:rsidRPr="0080049C" w:rsidRDefault="00AE5C6B">
                                <w:pPr>
                                  <w:pStyle w:val="Title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</w:rPr>
                                    <w:alias w:val="Title"/>
                                    <w:tag w:val=""/>
                                    <w:id w:val="-970593774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36D47" w:rsidRPr="0080049C">
                                      <w:rPr>
                                        <w:rFonts w:ascii="Times New Roman" w:hAnsi="Times New Roman" w:cs="Times New Roman"/>
                                      </w:rPr>
                                      <w:t>NUMERICAL COMPUTING PROJECT</w:t>
                                    </w:r>
                                  </w:sdtContent>
                                </w:sdt>
                              </w:p>
                              <w:p w14:paraId="361AD2E1" w14:textId="7D34BD0F" w:rsidR="007D56AA" w:rsidRPr="0080049C" w:rsidRDefault="00AE5C6B">
                                <w:pPr>
                                  <w:pStyle w:val="Subtitle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</w:rPr>
                                    <w:alias w:val="Subtitle"/>
                                    <w:tag w:val=""/>
                                    <w:id w:val="235834689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36D47" w:rsidRPr="0080049C">
                                      <w:rPr>
                                        <w:rFonts w:ascii="Times New Roman" w:hAnsi="Times New Roman" w:cs="Times New Roman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9367275" id="Text Box 21" o:spid="_x0000_s1027" type="#_x0000_t202" style="position:absolute;margin-left:259.3pt;margin-top:118.2pt;width:310.5pt;height:104.4pt;z-index:251661312;visibility:visible;mso-wrap-style:square;mso-width-percent:95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" o:allowoverlap="f" filled="f" stroked="f" strokeweight=".5pt">
                    <v:textbox style="mso-fit-shape-to-text:t" inset="0,0,0,0">
                      <w:txbxContent>
                        <w:p w14:paraId="04E090AC" w14:textId="7904F277" w:rsidR="007D56AA" w:rsidRPr="0080049C" w:rsidRDefault="00AE5C6B">
                          <w:pPr>
                            <w:pStyle w:val="Title"/>
                            <w:rPr>
                              <w:rFonts w:ascii="Times New Roman" w:hAnsi="Times New Roman" w:cs="Times New Roman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</w:rPr>
                              <w:alias w:val="Title"/>
                              <w:tag w:val=""/>
                              <w:id w:val="-97059377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C36D47" w:rsidRPr="0080049C">
                                <w:rPr>
                                  <w:rFonts w:ascii="Times New Roman" w:hAnsi="Times New Roman" w:cs="Times New Roman"/>
                                </w:rPr>
                                <w:t>NUMERICAL COMPUTING PROJECT</w:t>
                              </w:r>
                            </w:sdtContent>
                          </w:sdt>
                        </w:p>
                        <w:p w14:paraId="361AD2E1" w14:textId="7D34BD0F" w:rsidR="007D56AA" w:rsidRPr="0080049C" w:rsidRDefault="00AE5C6B">
                          <w:pPr>
                            <w:pStyle w:val="Subtitle"/>
                            <w:rPr>
                              <w:rFonts w:ascii="Times New Roman" w:hAnsi="Times New Roman" w:cs="Times New Roman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</w:rPr>
                              <w:alias w:val="Subtitle"/>
                              <w:tag w:val=""/>
                              <w:id w:val="235834689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C36D47" w:rsidRPr="0080049C">
                                <w:rPr>
                                  <w:rFonts w:ascii="Times New Roman" w:hAnsi="Times New Roman" w:cs="Times New Roman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130D28">
            <w:br w:type="page"/>
          </w:r>
        </w:p>
      </w:sdtContent>
    </w:sdt>
    <w:bookmarkEnd w:id="4"/>
    <w:bookmarkEnd w:id="3"/>
    <w:bookmarkEnd w:id="2"/>
    <w:bookmarkEnd w:id="1"/>
    <w:bookmarkEnd w:id="0"/>
    <w:p w14:paraId="7FDD9F69" w14:textId="49A8F50A" w:rsidR="007D56AA" w:rsidRPr="0080049C" w:rsidRDefault="00C36D47" w:rsidP="00C36D47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lastRenderedPageBreak/>
        <w:t>Introduction:</w:t>
      </w:r>
    </w:p>
    <w:p w14:paraId="71CD5320" w14:textId="57202952" w:rsidR="00C36D47" w:rsidRPr="0080049C" w:rsidRDefault="00C36D47" w:rsidP="00C36D47">
      <w:pPr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tab/>
        <w:t xml:space="preserve">In this project user is prompted to select a certain method by the program and then asked to input all required data which will result </w:t>
      </w:r>
      <w:r w:rsidR="005D3477" w:rsidRPr="0080049C">
        <w:rPr>
          <w:rFonts w:ascii="Times New Roman" w:hAnsi="Times New Roman" w:cs="Times New Roman"/>
          <w:sz w:val="24"/>
          <w:szCs w:val="24"/>
        </w:rPr>
        <w:t>in solution of required method</w:t>
      </w:r>
      <w:r w:rsidR="00E44D17" w:rsidRPr="0080049C">
        <w:rPr>
          <w:rFonts w:ascii="Times New Roman" w:hAnsi="Times New Roman" w:cs="Times New Roman"/>
          <w:sz w:val="24"/>
          <w:szCs w:val="24"/>
        </w:rPr>
        <w:t>.</w:t>
      </w:r>
    </w:p>
    <w:p w14:paraId="47DC898C" w14:textId="4959BFF8" w:rsidR="005D3477" w:rsidRPr="0080049C" w:rsidRDefault="005D3477" w:rsidP="005D3477">
      <w:pPr>
        <w:pStyle w:val="Heading1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t>Methods implemented:</w:t>
      </w:r>
    </w:p>
    <w:p w14:paraId="0582A2BB" w14:textId="7FA99641" w:rsidR="005D3477" w:rsidRPr="0080049C" w:rsidRDefault="005D3477" w:rsidP="005D3477">
      <w:pPr>
        <w:widowControl w:val="0"/>
        <w:spacing w:before="0" w:after="0" w:line="276" w:lineRule="auto"/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tab/>
        <w:t>Methods implemented are as follows:</w:t>
      </w:r>
    </w:p>
    <w:p w14:paraId="721EE3B6" w14:textId="0591EC77" w:rsidR="005D3477" w:rsidRPr="0080049C" w:rsidRDefault="005D3477" w:rsidP="005D3477">
      <w:pPr>
        <w:widowControl w:val="0"/>
        <w:numPr>
          <w:ilvl w:val="0"/>
          <w:numId w:val="7"/>
        </w:numPr>
        <w:spacing w:before="0" w:after="0" w:line="276" w:lineRule="auto"/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t>Solutions of Nonlinear Equations in One Variable</w:t>
      </w:r>
    </w:p>
    <w:p w14:paraId="2612B2D5" w14:textId="77777777" w:rsidR="005D3477" w:rsidRPr="0080049C" w:rsidRDefault="005D3477" w:rsidP="005D3477">
      <w:pPr>
        <w:widowControl w:val="0"/>
        <w:numPr>
          <w:ilvl w:val="1"/>
          <w:numId w:val="7"/>
        </w:numPr>
        <w:spacing w:before="0" w:after="0" w:line="276" w:lineRule="auto"/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t>Bisection Method</w:t>
      </w:r>
    </w:p>
    <w:p w14:paraId="366356A4" w14:textId="77777777" w:rsidR="005D3477" w:rsidRPr="0080049C" w:rsidRDefault="005D3477" w:rsidP="005D3477">
      <w:pPr>
        <w:widowControl w:val="0"/>
        <w:numPr>
          <w:ilvl w:val="1"/>
          <w:numId w:val="7"/>
        </w:numPr>
        <w:spacing w:before="0" w:after="0" w:line="276" w:lineRule="auto"/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t>Fixed Point Method</w:t>
      </w:r>
    </w:p>
    <w:p w14:paraId="1BFFB370" w14:textId="77777777" w:rsidR="005D3477" w:rsidRPr="0080049C" w:rsidRDefault="005D3477" w:rsidP="005D3477">
      <w:pPr>
        <w:widowControl w:val="0"/>
        <w:numPr>
          <w:ilvl w:val="1"/>
          <w:numId w:val="7"/>
        </w:numPr>
        <w:spacing w:before="0" w:after="0" w:line="276" w:lineRule="auto"/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t>Newton Method</w:t>
      </w:r>
    </w:p>
    <w:p w14:paraId="3B938BB5" w14:textId="77777777" w:rsidR="005D3477" w:rsidRPr="0080049C" w:rsidRDefault="005D3477" w:rsidP="005D3477">
      <w:pPr>
        <w:widowControl w:val="0"/>
        <w:numPr>
          <w:ilvl w:val="1"/>
          <w:numId w:val="7"/>
        </w:numPr>
        <w:spacing w:before="0" w:after="0" w:line="276" w:lineRule="auto"/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t xml:space="preserve">Regula </w:t>
      </w:r>
      <w:proofErr w:type="spellStart"/>
      <w:r w:rsidRPr="0080049C">
        <w:rPr>
          <w:rFonts w:ascii="Times New Roman" w:hAnsi="Times New Roman" w:cs="Times New Roman"/>
          <w:sz w:val="24"/>
          <w:szCs w:val="24"/>
        </w:rPr>
        <w:t>Falsi</w:t>
      </w:r>
      <w:proofErr w:type="spellEnd"/>
      <w:r w:rsidRPr="0080049C">
        <w:rPr>
          <w:rFonts w:ascii="Times New Roman" w:hAnsi="Times New Roman" w:cs="Times New Roman"/>
          <w:sz w:val="24"/>
          <w:szCs w:val="24"/>
        </w:rPr>
        <w:t xml:space="preserve"> Method</w:t>
      </w:r>
    </w:p>
    <w:p w14:paraId="26636530" w14:textId="77777777" w:rsidR="005D3477" w:rsidRPr="0080049C" w:rsidRDefault="005D3477" w:rsidP="005D3477">
      <w:pPr>
        <w:widowControl w:val="0"/>
        <w:numPr>
          <w:ilvl w:val="1"/>
          <w:numId w:val="7"/>
        </w:numPr>
        <w:spacing w:before="0" w:after="0" w:line="276" w:lineRule="auto"/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t>Secant Method</w:t>
      </w:r>
    </w:p>
    <w:p w14:paraId="4E2DB263" w14:textId="77777777" w:rsidR="005D3477" w:rsidRPr="0080049C" w:rsidRDefault="005D3477" w:rsidP="005D3477">
      <w:pPr>
        <w:widowControl w:val="0"/>
        <w:numPr>
          <w:ilvl w:val="0"/>
          <w:numId w:val="7"/>
        </w:numPr>
        <w:spacing w:before="0" w:after="0" w:line="276" w:lineRule="auto"/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t>Interpolation and Polynomial Approximation</w:t>
      </w:r>
    </w:p>
    <w:p w14:paraId="4A215289" w14:textId="77777777" w:rsidR="005D3477" w:rsidRPr="0080049C" w:rsidRDefault="005D3477" w:rsidP="005D3477">
      <w:pPr>
        <w:widowControl w:val="0"/>
        <w:numPr>
          <w:ilvl w:val="1"/>
          <w:numId w:val="7"/>
        </w:numPr>
        <w:spacing w:before="0" w:after="0" w:line="276" w:lineRule="auto"/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t>Divided Difference Tables (Forward Difference, Backward Difference and Divided Difference)</w:t>
      </w:r>
    </w:p>
    <w:p w14:paraId="7B68320D" w14:textId="77777777" w:rsidR="005D3477" w:rsidRPr="0080049C" w:rsidRDefault="005D3477" w:rsidP="005D3477">
      <w:pPr>
        <w:widowControl w:val="0"/>
        <w:numPr>
          <w:ilvl w:val="1"/>
          <w:numId w:val="7"/>
        </w:numPr>
        <w:spacing w:before="0" w:after="0" w:line="276" w:lineRule="auto"/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t>Lagrange’s Method</w:t>
      </w:r>
    </w:p>
    <w:p w14:paraId="4F7AADC6" w14:textId="30696A4F" w:rsidR="00E44D17" w:rsidRPr="0080049C" w:rsidRDefault="00E44D17" w:rsidP="005D3477">
      <w:pPr>
        <w:widowControl w:val="0"/>
        <w:numPr>
          <w:ilvl w:val="1"/>
          <w:numId w:val="7"/>
        </w:numPr>
        <w:spacing w:before="0"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0049C">
        <w:rPr>
          <w:rFonts w:ascii="Times New Roman" w:hAnsi="Times New Roman" w:cs="Times New Roman"/>
          <w:sz w:val="24"/>
          <w:szCs w:val="24"/>
        </w:rPr>
        <w:t>Strilling</w:t>
      </w:r>
      <w:proofErr w:type="spellEnd"/>
      <w:r w:rsidRPr="0080049C">
        <w:rPr>
          <w:rFonts w:ascii="Times New Roman" w:hAnsi="Times New Roman" w:cs="Times New Roman"/>
          <w:sz w:val="24"/>
          <w:szCs w:val="24"/>
        </w:rPr>
        <w:t xml:space="preserve"> Formula (Central Difference)</w:t>
      </w:r>
    </w:p>
    <w:p w14:paraId="382142F4" w14:textId="77777777" w:rsidR="0080049C" w:rsidRPr="0080049C" w:rsidRDefault="0080049C" w:rsidP="0080049C">
      <w:pPr>
        <w:widowControl w:val="0"/>
        <w:numPr>
          <w:ilvl w:val="0"/>
          <w:numId w:val="7"/>
        </w:numPr>
        <w:spacing w:before="0" w:after="0" w:line="276" w:lineRule="auto"/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t>Solution of Ordinary Differential Equations</w:t>
      </w:r>
    </w:p>
    <w:p w14:paraId="6F1257F7" w14:textId="77777777" w:rsidR="0080049C" w:rsidRPr="0080049C" w:rsidRDefault="0080049C" w:rsidP="0080049C">
      <w:pPr>
        <w:widowControl w:val="0"/>
        <w:numPr>
          <w:ilvl w:val="1"/>
          <w:numId w:val="7"/>
        </w:numPr>
        <w:spacing w:before="0" w:after="0" w:line="276" w:lineRule="auto"/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t>Euler’s Method</w:t>
      </w:r>
    </w:p>
    <w:p w14:paraId="2DC589F4" w14:textId="77777777" w:rsidR="0080049C" w:rsidRPr="0080049C" w:rsidRDefault="0080049C" w:rsidP="0080049C">
      <w:pPr>
        <w:widowControl w:val="0"/>
        <w:numPr>
          <w:ilvl w:val="1"/>
          <w:numId w:val="7"/>
        </w:numPr>
        <w:spacing w:before="0" w:after="0" w:line="276" w:lineRule="auto"/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t>4RK Method</w:t>
      </w:r>
    </w:p>
    <w:p w14:paraId="0E4A2CC9" w14:textId="77777777" w:rsidR="0080049C" w:rsidRPr="0080049C" w:rsidRDefault="0080049C" w:rsidP="0080049C">
      <w:pPr>
        <w:widowControl w:val="0"/>
        <w:numPr>
          <w:ilvl w:val="1"/>
          <w:numId w:val="7"/>
        </w:numPr>
        <w:spacing w:before="0"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0049C">
        <w:rPr>
          <w:rFonts w:ascii="Times New Roman" w:hAnsi="Times New Roman" w:cs="Times New Roman"/>
          <w:sz w:val="24"/>
          <w:szCs w:val="24"/>
        </w:rPr>
        <w:t>Heun’s</w:t>
      </w:r>
      <w:proofErr w:type="spellEnd"/>
      <w:r w:rsidRPr="0080049C">
        <w:rPr>
          <w:rFonts w:ascii="Times New Roman" w:hAnsi="Times New Roman" w:cs="Times New Roman"/>
          <w:sz w:val="24"/>
          <w:szCs w:val="24"/>
        </w:rPr>
        <w:t xml:space="preserve"> Method</w:t>
      </w:r>
    </w:p>
    <w:p w14:paraId="09AB427B" w14:textId="0A221B57" w:rsidR="005D3477" w:rsidRPr="0080049C" w:rsidRDefault="005D3477" w:rsidP="005D3477">
      <w:pPr>
        <w:widowControl w:val="0"/>
        <w:spacing w:before="0"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97F83FD" w14:textId="0BF76145" w:rsidR="005D3477" w:rsidRPr="0080049C" w:rsidRDefault="005D3477" w:rsidP="005D3477">
      <w:pPr>
        <w:widowControl w:val="0"/>
        <w:spacing w:before="0"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C5B5E2C" w14:textId="48388A1D" w:rsidR="005D3477" w:rsidRPr="0080049C" w:rsidRDefault="005D3477" w:rsidP="005D3477">
      <w:pPr>
        <w:widowControl w:val="0"/>
        <w:spacing w:before="0"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C1742FE" w14:textId="6371D68C" w:rsidR="005D3477" w:rsidRPr="0080049C" w:rsidRDefault="005D3477" w:rsidP="005D3477">
      <w:pPr>
        <w:widowControl w:val="0"/>
        <w:spacing w:before="0"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140B59E" w14:textId="4A84326F" w:rsidR="005D3477" w:rsidRPr="0080049C" w:rsidRDefault="005D3477" w:rsidP="005D3477">
      <w:pPr>
        <w:widowControl w:val="0"/>
        <w:spacing w:before="0"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C8FA377" w14:textId="3D7EEF96" w:rsidR="005D3477" w:rsidRPr="0080049C" w:rsidRDefault="005D3477" w:rsidP="005D3477">
      <w:pPr>
        <w:widowControl w:val="0"/>
        <w:spacing w:before="0"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9BA21C9" w14:textId="04AF0320" w:rsidR="005D3477" w:rsidRPr="0080049C" w:rsidRDefault="005D3477" w:rsidP="005D3477">
      <w:pPr>
        <w:widowControl w:val="0"/>
        <w:spacing w:before="0"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91793B4" w14:textId="288A3942" w:rsidR="005D3477" w:rsidRPr="0080049C" w:rsidRDefault="005D3477" w:rsidP="005D3477">
      <w:pPr>
        <w:widowControl w:val="0"/>
        <w:spacing w:before="0"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9C35CC9" w14:textId="36CB739F" w:rsidR="005D3477" w:rsidRPr="0080049C" w:rsidRDefault="005D3477" w:rsidP="005D3477">
      <w:pPr>
        <w:widowControl w:val="0"/>
        <w:spacing w:before="0"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61F641E" w14:textId="77777777" w:rsidR="005D3477" w:rsidRPr="0080049C" w:rsidRDefault="005D3477" w:rsidP="005D3477">
      <w:pPr>
        <w:widowControl w:val="0"/>
        <w:spacing w:before="0"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6024482" w14:textId="6D50A611" w:rsidR="005D3477" w:rsidRPr="0080049C" w:rsidRDefault="005D3477" w:rsidP="005D3477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lastRenderedPageBreak/>
        <w:t>Algorithms:</w:t>
      </w:r>
    </w:p>
    <w:p w14:paraId="36A2B7EC" w14:textId="77777777" w:rsidR="00044D15" w:rsidRPr="0080049C" w:rsidRDefault="00044D15" w:rsidP="005D3477">
      <w:pPr>
        <w:pStyle w:val="Heading1"/>
        <w:spacing w:before="0" w:line="240" w:lineRule="auto"/>
        <w:rPr>
          <w:rFonts w:ascii="Times New Roman" w:hAnsi="Times New Roman" w:cs="Times New Roman"/>
          <w:sz w:val="24"/>
          <w:szCs w:val="24"/>
        </w:rPr>
      </w:pPr>
    </w:p>
    <w:p w14:paraId="4842239C" w14:textId="77777777" w:rsidR="00044D15" w:rsidRPr="0080049C" w:rsidRDefault="005D3477" w:rsidP="005D3477">
      <w:pPr>
        <w:pStyle w:val="Heading1"/>
        <w:spacing w:before="0" w:line="240" w:lineRule="auto"/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t>Solutions of Non</w:t>
      </w:r>
      <w:r w:rsidR="00044D15" w:rsidRPr="0080049C">
        <w:rPr>
          <w:rFonts w:ascii="Times New Roman" w:hAnsi="Times New Roman" w:cs="Times New Roman"/>
          <w:sz w:val="24"/>
          <w:szCs w:val="24"/>
        </w:rPr>
        <w:t>-</w:t>
      </w:r>
      <w:r w:rsidRPr="0080049C">
        <w:rPr>
          <w:rFonts w:ascii="Times New Roman" w:hAnsi="Times New Roman" w:cs="Times New Roman"/>
          <w:sz w:val="24"/>
          <w:szCs w:val="24"/>
        </w:rPr>
        <w:t>Linear Equations in One Variable</w:t>
      </w:r>
      <w:bookmarkStart w:id="5" w:name="_1szagit6uvi0" w:colFirst="0" w:colLast="0"/>
      <w:bookmarkStart w:id="6" w:name="_ud8fbw1tdplg" w:colFirst="0" w:colLast="0"/>
      <w:bookmarkEnd w:id="5"/>
      <w:bookmarkEnd w:id="6"/>
    </w:p>
    <w:p w14:paraId="1734D34F" w14:textId="15668E84" w:rsidR="00044D15" w:rsidRPr="0080049C" w:rsidRDefault="00044D15" w:rsidP="00044D15">
      <w:pPr>
        <w:pStyle w:val="Heading1"/>
        <w:numPr>
          <w:ilvl w:val="3"/>
          <w:numId w:val="7"/>
        </w:numPr>
        <w:spacing w:before="0" w:line="240" w:lineRule="auto"/>
        <w:rPr>
          <w:rFonts w:ascii="Times New Roman" w:hAnsi="Times New Roman" w:cs="Times New Roman"/>
          <w:sz w:val="24"/>
          <w:szCs w:val="24"/>
        </w:rPr>
      </w:pPr>
      <w:bookmarkStart w:id="7" w:name="_hkc5evrq0ach" w:colFirst="0" w:colLast="0"/>
      <w:bookmarkEnd w:id="7"/>
      <w:r w:rsidRPr="0080049C">
        <w:rPr>
          <w:rFonts w:ascii="Times New Roman" w:hAnsi="Times New Roman" w:cs="Times New Roman"/>
          <w:sz w:val="24"/>
          <w:szCs w:val="24"/>
        </w:rPr>
        <w:t>Bisection method:</w:t>
      </w:r>
      <w:bookmarkStart w:id="8" w:name="_kn5uvgo00ajj" w:colFirst="0" w:colLast="0"/>
      <w:bookmarkStart w:id="9" w:name="_oka9pthsfwd3" w:colFirst="0" w:colLast="0"/>
      <w:bookmarkStart w:id="10" w:name="_nslwpywb5zva" w:colFirst="0" w:colLast="0"/>
      <w:bookmarkStart w:id="11" w:name="_izfq9k5ehhfp" w:colFirst="0" w:colLast="0"/>
      <w:bookmarkStart w:id="12" w:name="_m76yh38f9rzo" w:colFirst="0" w:colLast="0"/>
      <w:bookmarkEnd w:id="8"/>
      <w:bookmarkEnd w:id="9"/>
      <w:bookmarkEnd w:id="10"/>
      <w:bookmarkEnd w:id="11"/>
      <w:bookmarkEnd w:id="12"/>
    </w:p>
    <w:p w14:paraId="37163D0F" w14:textId="66D6C590" w:rsidR="00044D15" w:rsidRPr="0080049C" w:rsidRDefault="00044D15" w:rsidP="005D3477">
      <w:pPr>
        <w:pStyle w:val="Heading1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noProof/>
          <w:sz w:val="24"/>
          <w:szCs w:val="24"/>
          <w:lang w:eastAsia="en-US"/>
        </w:rPr>
        <w:drawing>
          <wp:anchor distT="0" distB="0" distL="0" distR="0" simplePos="0" relativeHeight="251683840" behindDoc="0" locked="0" layoutInCell="1" hidden="0" allowOverlap="1" wp14:anchorId="31CB4C02" wp14:editId="41305402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4407535" cy="3414395"/>
            <wp:effectExtent l="0" t="0" r="0" b="0"/>
            <wp:wrapSquare wrapText="bothSides" distT="0" distB="0" distL="0" distR="0"/>
            <wp:docPr id="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7535" cy="3414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AD76D6B" w14:textId="77777777" w:rsidR="00044D15" w:rsidRPr="0080049C" w:rsidRDefault="00044D15" w:rsidP="005D3477">
      <w:pPr>
        <w:pStyle w:val="Heading1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4"/>
          <w:szCs w:val="24"/>
        </w:rPr>
      </w:pPr>
    </w:p>
    <w:p w14:paraId="6FE6C5C0" w14:textId="77777777" w:rsidR="00044D15" w:rsidRPr="0080049C" w:rsidRDefault="00044D15" w:rsidP="005D3477">
      <w:pPr>
        <w:pStyle w:val="Heading1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4"/>
          <w:szCs w:val="24"/>
        </w:rPr>
      </w:pPr>
    </w:p>
    <w:p w14:paraId="63FB57DA" w14:textId="77777777" w:rsidR="00044D15" w:rsidRPr="0080049C" w:rsidRDefault="00044D15" w:rsidP="005D3477">
      <w:pPr>
        <w:pStyle w:val="Heading1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4"/>
          <w:szCs w:val="24"/>
        </w:rPr>
      </w:pPr>
    </w:p>
    <w:p w14:paraId="355DBCA5" w14:textId="77777777" w:rsidR="00044D15" w:rsidRPr="0080049C" w:rsidRDefault="00044D15" w:rsidP="005D3477">
      <w:pPr>
        <w:pStyle w:val="Heading1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4"/>
          <w:szCs w:val="24"/>
        </w:rPr>
      </w:pPr>
    </w:p>
    <w:p w14:paraId="1DDFB451" w14:textId="77777777" w:rsidR="00044D15" w:rsidRPr="0080049C" w:rsidRDefault="00044D15" w:rsidP="005D3477">
      <w:pPr>
        <w:pStyle w:val="Heading1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4"/>
          <w:szCs w:val="24"/>
        </w:rPr>
      </w:pPr>
    </w:p>
    <w:p w14:paraId="728B452E" w14:textId="7E9D17F2" w:rsidR="005D3477" w:rsidRPr="0080049C" w:rsidRDefault="00044D15" w:rsidP="00044D15">
      <w:pPr>
        <w:pStyle w:val="Heading1"/>
        <w:numPr>
          <w:ilvl w:val="3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t>Fixed Point Method</w:t>
      </w:r>
    </w:p>
    <w:p w14:paraId="63E9ED12" w14:textId="77777777" w:rsidR="005D3477" w:rsidRPr="0080049C" w:rsidRDefault="005D3477" w:rsidP="005D3477">
      <w:pPr>
        <w:pStyle w:val="Heading1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4"/>
          <w:szCs w:val="24"/>
        </w:rPr>
      </w:pPr>
      <w:bookmarkStart w:id="13" w:name="_k0udzsbmcyji" w:colFirst="0" w:colLast="0"/>
      <w:bookmarkEnd w:id="13"/>
      <w:r w:rsidRPr="0080049C">
        <w:rPr>
          <w:rFonts w:ascii="Times New Roman" w:hAnsi="Times New Roman" w:cs="Times New Roman"/>
          <w:noProof/>
          <w:sz w:val="24"/>
          <w:szCs w:val="24"/>
          <w:lang w:eastAsia="en-US"/>
        </w:rPr>
        <w:drawing>
          <wp:anchor distT="0" distB="0" distL="0" distR="0" simplePos="0" relativeHeight="251666432" behindDoc="0" locked="0" layoutInCell="1" hidden="0" allowOverlap="1" wp14:anchorId="0BEA1F3D" wp14:editId="2FBD3024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4671838" cy="2166938"/>
            <wp:effectExtent l="0" t="0" r="0" b="0"/>
            <wp:wrapSquare wrapText="bothSides" distT="0" distB="0" distL="0" distR="0"/>
            <wp:docPr id="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1838" cy="2166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038C9F2" w14:textId="77777777" w:rsidR="005D3477" w:rsidRPr="0080049C" w:rsidRDefault="005D3477" w:rsidP="005D3477">
      <w:pPr>
        <w:pStyle w:val="Heading1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4"/>
          <w:szCs w:val="24"/>
        </w:rPr>
      </w:pPr>
      <w:bookmarkStart w:id="14" w:name="_hovsot4whb3i" w:colFirst="0" w:colLast="0"/>
      <w:bookmarkEnd w:id="14"/>
    </w:p>
    <w:p w14:paraId="6647B885" w14:textId="77777777" w:rsidR="00044D15" w:rsidRPr="0080049C" w:rsidRDefault="00044D15" w:rsidP="005D3477">
      <w:pPr>
        <w:pStyle w:val="Heading1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4"/>
          <w:szCs w:val="24"/>
        </w:rPr>
      </w:pPr>
      <w:bookmarkStart w:id="15" w:name="_nwj0ukxc1zpf" w:colFirst="0" w:colLast="0"/>
      <w:bookmarkStart w:id="16" w:name="_5mv4hj57jgly" w:colFirst="0" w:colLast="0"/>
      <w:bookmarkEnd w:id="15"/>
      <w:bookmarkEnd w:id="16"/>
    </w:p>
    <w:p w14:paraId="72FFDDAD" w14:textId="681AC6C1" w:rsidR="005D3477" w:rsidRPr="0080049C" w:rsidRDefault="005D3477" w:rsidP="005D3477">
      <w:pPr>
        <w:pStyle w:val="Heading1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noProof/>
          <w:sz w:val="24"/>
          <w:szCs w:val="24"/>
          <w:lang w:eastAsia="en-US"/>
        </w:rPr>
        <w:drawing>
          <wp:anchor distT="0" distB="0" distL="0" distR="0" simplePos="0" relativeHeight="251667456" behindDoc="0" locked="0" layoutInCell="1" hidden="0" allowOverlap="1" wp14:anchorId="07ECABC6" wp14:editId="1D86847A">
            <wp:simplePos x="0" y="0"/>
            <wp:positionH relativeFrom="column">
              <wp:posOffset>0</wp:posOffset>
            </wp:positionH>
            <wp:positionV relativeFrom="paragraph">
              <wp:posOffset>571500</wp:posOffset>
            </wp:positionV>
            <wp:extent cx="4789656" cy="481013"/>
            <wp:effectExtent l="0" t="0" r="0" b="0"/>
            <wp:wrapSquare wrapText="bothSides" distT="0" distB="0" distL="0" distR="0"/>
            <wp:docPr id="2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9656" cy="481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CE82171" w14:textId="77777777" w:rsidR="005D3477" w:rsidRPr="0080049C" w:rsidRDefault="005D3477" w:rsidP="005D3477">
      <w:pPr>
        <w:pStyle w:val="Heading1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4"/>
          <w:szCs w:val="24"/>
        </w:rPr>
      </w:pPr>
      <w:bookmarkStart w:id="17" w:name="_iii7msa1x5qi" w:colFirst="0" w:colLast="0"/>
      <w:bookmarkEnd w:id="17"/>
    </w:p>
    <w:p w14:paraId="1710EE07" w14:textId="77777777" w:rsidR="00044D15" w:rsidRPr="0080049C" w:rsidRDefault="00044D15" w:rsidP="00044D15">
      <w:pPr>
        <w:rPr>
          <w:rFonts w:ascii="Times New Roman" w:hAnsi="Times New Roman" w:cs="Times New Roman"/>
          <w:sz w:val="24"/>
          <w:szCs w:val="24"/>
        </w:rPr>
      </w:pPr>
      <w:bookmarkStart w:id="18" w:name="_7hfog2qve688" w:colFirst="0" w:colLast="0"/>
      <w:bookmarkStart w:id="19" w:name="_qzvsphwml9k5" w:colFirst="0" w:colLast="0"/>
      <w:bookmarkEnd w:id="18"/>
      <w:bookmarkEnd w:id="19"/>
    </w:p>
    <w:p w14:paraId="571DD626" w14:textId="2C0F00FC" w:rsidR="005D3477" w:rsidRPr="0080049C" w:rsidRDefault="00044D15" w:rsidP="00044D15">
      <w:pPr>
        <w:pStyle w:val="Heading1"/>
        <w:numPr>
          <w:ilvl w:val="3"/>
          <w:numId w:val="7"/>
        </w:numPr>
        <w:spacing w:before="0" w:line="240" w:lineRule="auto"/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lastRenderedPageBreak/>
        <w:t>Newton’s Method</w:t>
      </w:r>
    </w:p>
    <w:p w14:paraId="200E515F" w14:textId="22E4D018" w:rsidR="00044D15" w:rsidRPr="0080049C" w:rsidRDefault="005D3477" w:rsidP="00044D15">
      <w:pPr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noProof/>
          <w:sz w:val="24"/>
          <w:szCs w:val="24"/>
          <w:lang w:eastAsia="en-US"/>
        </w:rPr>
        <w:drawing>
          <wp:anchor distT="0" distB="0" distL="0" distR="0" simplePos="0" relativeHeight="251668480" behindDoc="0" locked="0" layoutInCell="1" hidden="0" allowOverlap="1" wp14:anchorId="4C9502FA" wp14:editId="0BA015AD">
            <wp:simplePos x="0" y="0"/>
            <wp:positionH relativeFrom="column">
              <wp:posOffset>19050</wp:posOffset>
            </wp:positionH>
            <wp:positionV relativeFrom="paragraph">
              <wp:posOffset>142875</wp:posOffset>
            </wp:positionV>
            <wp:extent cx="4605338" cy="2605039"/>
            <wp:effectExtent l="0" t="0" r="0" b="0"/>
            <wp:wrapTopAndBottom distT="0" distB="0"/>
            <wp:docPr id="2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6050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Start w:id="20" w:name="_16ux53cfezij" w:colFirst="0" w:colLast="0"/>
      <w:bookmarkEnd w:id="20"/>
    </w:p>
    <w:p w14:paraId="49004FD6" w14:textId="350AB031" w:rsidR="005D3477" w:rsidRPr="0080049C" w:rsidRDefault="00044D15" w:rsidP="00044D15">
      <w:pPr>
        <w:pStyle w:val="Heading1"/>
        <w:numPr>
          <w:ilvl w:val="3"/>
          <w:numId w:val="7"/>
        </w:numPr>
        <w:spacing w:before="0" w:line="240" w:lineRule="auto"/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t xml:space="preserve">Regula </w:t>
      </w:r>
      <w:proofErr w:type="spellStart"/>
      <w:r w:rsidRPr="0080049C">
        <w:rPr>
          <w:rFonts w:ascii="Times New Roman" w:hAnsi="Times New Roman" w:cs="Times New Roman"/>
          <w:sz w:val="24"/>
          <w:szCs w:val="24"/>
        </w:rPr>
        <w:t>Falsi</w:t>
      </w:r>
      <w:proofErr w:type="spellEnd"/>
      <w:r w:rsidRPr="0080049C">
        <w:rPr>
          <w:rFonts w:ascii="Times New Roman" w:hAnsi="Times New Roman" w:cs="Times New Roman"/>
          <w:sz w:val="24"/>
          <w:szCs w:val="24"/>
        </w:rPr>
        <w:t xml:space="preserve"> Method</w:t>
      </w:r>
    </w:p>
    <w:p w14:paraId="4827C8C2" w14:textId="3F0FFD17" w:rsidR="00044D15" w:rsidRPr="0080049C" w:rsidRDefault="005D3477" w:rsidP="00044D15">
      <w:pPr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noProof/>
          <w:sz w:val="24"/>
          <w:szCs w:val="24"/>
          <w:lang w:eastAsia="en-US"/>
        </w:rPr>
        <w:drawing>
          <wp:anchor distT="0" distB="0" distL="0" distR="0" simplePos="0" relativeHeight="251669504" behindDoc="0" locked="0" layoutInCell="1" hidden="0" allowOverlap="1" wp14:anchorId="176C540F" wp14:editId="31E17E7E">
            <wp:simplePos x="0" y="0"/>
            <wp:positionH relativeFrom="column">
              <wp:posOffset>19050</wp:posOffset>
            </wp:positionH>
            <wp:positionV relativeFrom="paragraph">
              <wp:posOffset>93134</wp:posOffset>
            </wp:positionV>
            <wp:extent cx="4610100" cy="4025721"/>
            <wp:effectExtent l="0" t="0" r="0" b="0"/>
            <wp:wrapTopAndBottom distT="0" distB="0"/>
            <wp:docPr id="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0257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Start w:id="21" w:name="_g9pk7zvoio2w" w:colFirst="0" w:colLast="0"/>
      <w:bookmarkStart w:id="22" w:name="_lqhohildo0om" w:colFirst="0" w:colLast="0"/>
      <w:bookmarkEnd w:id="21"/>
      <w:bookmarkEnd w:id="22"/>
    </w:p>
    <w:p w14:paraId="710BCFEA" w14:textId="6D342BB5" w:rsidR="00044D15" w:rsidRPr="0080049C" w:rsidRDefault="00044D15" w:rsidP="00044D15">
      <w:pPr>
        <w:rPr>
          <w:rFonts w:ascii="Times New Roman" w:hAnsi="Times New Roman" w:cs="Times New Roman"/>
          <w:sz w:val="24"/>
          <w:szCs w:val="24"/>
        </w:rPr>
      </w:pPr>
    </w:p>
    <w:p w14:paraId="057DA795" w14:textId="77777777" w:rsidR="00044D15" w:rsidRPr="0080049C" w:rsidRDefault="00044D15" w:rsidP="00044D15">
      <w:pPr>
        <w:rPr>
          <w:rFonts w:ascii="Times New Roman" w:hAnsi="Times New Roman" w:cs="Times New Roman"/>
          <w:sz w:val="24"/>
          <w:szCs w:val="24"/>
        </w:rPr>
      </w:pPr>
    </w:p>
    <w:p w14:paraId="7B69E032" w14:textId="3D616886" w:rsidR="005D3477" w:rsidRPr="0080049C" w:rsidRDefault="00044D15" w:rsidP="00044D15">
      <w:pPr>
        <w:pStyle w:val="Heading1"/>
        <w:numPr>
          <w:ilvl w:val="3"/>
          <w:numId w:val="7"/>
        </w:numPr>
        <w:spacing w:before="0" w:line="240" w:lineRule="auto"/>
        <w:rPr>
          <w:rFonts w:ascii="Times New Roman" w:hAnsi="Times New Roman" w:cs="Times New Roman"/>
          <w:sz w:val="24"/>
          <w:szCs w:val="24"/>
        </w:rPr>
      </w:pPr>
      <w:bookmarkStart w:id="23" w:name="_p92s2pr1u92s" w:colFirst="0" w:colLast="0"/>
      <w:bookmarkEnd w:id="23"/>
      <w:r w:rsidRPr="0080049C">
        <w:rPr>
          <w:rFonts w:ascii="Times New Roman" w:hAnsi="Times New Roman" w:cs="Times New Roman"/>
          <w:sz w:val="24"/>
          <w:szCs w:val="24"/>
        </w:rPr>
        <w:t>Secant Method</w:t>
      </w:r>
    </w:p>
    <w:p w14:paraId="421AD994" w14:textId="73436ED5" w:rsidR="00044D15" w:rsidRPr="0080049C" w:rsidRDefault="005D3477" w:rsidP="00044D15">
      <w:pPr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noProof/>
          <w:sz w:val="24"/>
          <w:szCs w:val="24"/>
          <w:lang w:eastAsia="en-US"/>
        </w:rPr>
        <w:drawing>
          <wp:anchor distT="0" distB="0" distL="0" distR="0" simplePos="0" relativeHeight="251670528" behindDoc="0" locked="0" layoutInCell="1" hidden="0" allowOverlap="1" wp14:anchorId="32BE86B5" wp14:editId="5242ACE9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4691484" cy="3421063"/>
            <wp:effectExtent l="0" t="0" r="0" b="0"/>
            <wp:wrapTopAndBottom distT="0" distB="0"/>
            <wp:docPr id="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1484" cy="3421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6B68FDA" w14:textId="096E4F8F" w:rsidR="005D3477" w:rsidRPr="0080049C" w:rsidRDefault="005D3477" w:rsidP="005D3477">
      <w:pPr>
        <w:pStyle w:val="Heading1"/>
        <w:spacing w:before="0" w:line="240" w:lineRule="auto"/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t>Interpolation and Polynomial Approximation</w:t>
      </w:r>
    </w:p>
    <w:p w14:paraId="6CEFA678" w14:textId="4E467C63" w:rsidR="005D3477" w:rsidRPr="0080049C" w:rsidRDefault="005D3477" w:rsidP="005D3477">
      <w:pPr>
        <w:pStyle w:val="Heading1"/>
        <w:numPr>
          <w:ilvl w:val="0"/>
          <w:numId w:val="9"/>
        </w:numPr>
        <w:spacing w:before="0" w:line="240" w:lineRule="auto"/>
        <w:rPr>
          <w:rFonts w:ascii="Times New Roman" w:hAnsi="Times New Roman" w:cs="Times New Roman"/>
          <w:sz w:val="24"/>
          <w:szCs w:val="24"/>
        </w:rPr>
      </w:pPr>
      <w:bookmarkStart w:id="24" w:name="_r3kbec20l0q6" w:colFirst="0" w:colLast="0"/>
      <w:bookmarkStart w:id="25" w:name="_x38m078g07tg" w:colFirst="0" w:colLast="0"/>
      <w:bookmarkEnd w:id="24"/>
      <w:bookmarkEnd w:id="25"/>
      <w:r w:rsidRPr="0080049C">
        <w:rPr>
          <w:rFonts w:ascii="Times New Roman" w:hAnsi="Times New Roman" w:cs="Times New Roman"/>
          <w:sz w:val="24"/>
          <w:szCs w:val="24"/>
        </w:rPr>
        <w:t>Lagrange’s Polynomial</w:t>
      </w:r>
      <w:r w:rsidR="00044D15" w:rsidRPr="008004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1F4" w:rsidRPr="0080049C">
        <w:rPr>
          <w:rFonts w:ascii="Times New Roman" w:hAnsi="Times New Roman" w:cs="Times New Roman"/>
          <w:sz w:val="24"/>
          <w:szCs w:val="24"/>
        </w:rPr>
        <w:t>upto</w:t>
      </w:r>
      <w:proofErr w:type="spellEnd"/>
      <w:r w:rsidR="00DD31F4" w:rsidRPr="0080049C">
        <w:rPr>
          <w:rFonts w:ascii="Times New Roman" w:hAnsi="Times New Roman" w:cs="Times New Roman"/>
          <w:sz w:val="24"/>
          <w:szCs w:val="24"/>
        </w:rPr>
        <w:t xml:space="preserve"> the 5th </w:t>
      </w:r>
      <w:proofErr w:type="spellStart"/>
      <w:r w:rsidR="00DD31F4" w:rsidRPr="0080049C">
        <w:rPr>
          <w:rFonts w:ascii="Times New Roman" w:hAnsi="Times New Roman" w:cs="Times New Roman"/>
          <w:sz w:val="24"/>
          <w:szCs w:val="24"/>
        </w:rPr>
        <w:t>degre</w:t>
      </w:r>
      <w:proofErr w:type="spellEnd"/>
      <w:r w:rsidR="00DD31F4" w:rsidRPr="0080049C">
        <w:rPr>
          <w:rFonts w:ascii="Times New Roman" w:hAnsi="Times New Roman" w:cs="Times New Roman"/>
          <w:noProof/>
          <w:sz w:val="24"/>
          <w:szCs w:val="24"/>
          <w:lang w:eastAsia="en-US"/>
        </w:rPr>
        <w:drawing>
          <wp:anchor distT="0" distB="0" distL="0" distR="0" simplePos="0" relativeHeight="251685888" behindDoc="0" locked="0" layoutInCell="1" hidden="0" allowOverlap="1" wp14:anchorId="57EC87A3" wp14:editId="43777AFF">
            <wp:simplePos x="0" y="0"/>
            <wp:positionH relativeFrom="margin">
              <wp:posOffset>-371475</wp:posOffset>
            </wp:positionH>
            <wp:positionV relativeFrom="page">
              <wp:posOffset>7143750</wp:posOffset>
            </wp:positionV>
            <wp:extent cx="5486400" cy="2819400"/>
            <wp:effectExtent l="0" t="0" r="0" b="0"/>
            <wp:wrapTopAndBottom distT="0" distB="0"/>
            <wp:docPr id="5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4D15" w:rsidRPr="0080049C">
        <w:rPr>
          <w:rFonts w:ascii="Times New Roman" w:hAnsi="Times New Roman" w:cs="Times New Roman"/>
          <w:noProof/>
          <w:sz w:val="24"/>
          <w:szCs w:val="24"/>
          <w:lang w:eastAsia="en-US"/>
        </w:rPr>
        <w:drawing>
          <wp:anchor distT="0" distB="0" distL="0" distR="0" simplePos="0" relativeHeight="251671552" behindDoc="0" locked="0" layoutInCell="1" hidden="0" allowOverlap="1" wp14:anchorId="62F05AB5" wp14:editId="791E3F4E">
            <wp:simplePos x="0" y="0"/>
            <wp:positionH relativeFrom="margin">
              <wp:posOffset>-114300</wp:posOffset>
            </wp:positionH>
            <wp:positionV relativeFrom="page">
              <wp:posOffset>2207260</wp:posOffset>
            </wp:positionV>
            <wp:extent cx="5705475" cy="3086100"/>
            <wp:effectExtent l="0" t="0" r="9525" b="0"/>
            <wp:wrapTopAndBottom distT="0" distB="0"/>
            <wp:docPr id="1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081FE20" w14:textId="6ED14529" w:rsidR="006D34A6" w:rsidRPr="0080049C" w:rsidRDefault="006D34A6" w:rsidP="006D34A6">
      <w:pPr>
        <w:rPr>
          <w:rFonts w:ascii="Times New Roman" w:hAnsi="Times New Roman" w:cs="Times New Roman"/>
          <w:sz w:val="24"/>
          <w:szCs w:val="24"/>
        </w:rPr>
      </w:pPr>
    </w:p>
    <w:p w14:paraId="40D238F0" w14:textId="5D8D7144" w:rsidR="005D3477" w:rsidRPr="0080049C" w:rsidRDefault="006D34A6" w:rsidP="005D3477">
      <w:pPr>
        <w:pStyle w:val="Heading1"/>
        <w:spacing w:before="0" w:line="240" w:lineRule="auto"/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lastRenderedPageBreak/>
        <w:t xml:space="preserve">2. </w:t>
      </w:r>
      <w:r w:rsidR="005D3477" w:rsidRPr="0080049C">
        <w:rPr>
          <w:rFonts w:ascii="Times New Roman" w:hAnsi="Times New Roman" w:cs="Times New Roman"/>
          <w:sz w:val="24"/>
          <w:szCs w:val="24"/>
        </w:rPr>
        <w:t>DIVIDED DIFFERENCE TABLES</w:t>
      </w:r>
    </w:p>
    <w:p w14:paraId="5BDF2607" w14:textId="32B82125" w:rsidR="005D3477" w:rsidRPr="0080049C" w:rsidRDefault="005D3477" w:rsidP="005D3477">
      <w:pPr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noProof/>
          <w:sz w:val="24"/>
          <w:szCs w:val="24"/>
          <w:lang w:eastAsia="en-US"/>
        </w:rPr>
        <w:drawing>
          <wp:inline distT="114300" distB="114300" distL="114300" distR="114300" wp14:anchorId="30DB7FF7" wp14:editId="6FC904FD">
            <wp:extent cx="5667375" cy="2190750"/>
            <wp:effectExtent l="0" t="0" r="0" b="0"/>
            <wp:docPr id="1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190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C2C864" w14:textId="77777777" w:rsidR="005D3477" w:rsidRPr="0080049C" w:rsidRDefault="005D3477" w:rsidP="005D3477">
      <w:pPr>
        <w:rPr>
          <w:rFonts w:ascii="Times New Roman" w:hAnsi="Times New Roman" w:cs="Times New Roman"/>
          <w:sz w:val="24"/>
          <w:szCs w:val="24"/>
        </w:rPr>
      </w:pPr>
    </w:p>
    <w:p w14:paraId="65516E7E" w14:textId="77777777" w:rsidR="006D34A6" w:rsidRPr="0080049C" w:rsidRDefault="005D3477" w:rsidP="005D3477">
      <w:pPr>
        <w:pStyle w:val="Heading1"/>
        <w:spacing w:before="0" w:line="240" w:lineRule="auto"/>
        <w:rPr>
          <w:rFonts w:ascii="Times New Roman" w:hAnsi="Times New Roman" w:cs="Times New Roman"/>
          <w:sz w:val="24"/>
          <w:szCs w:val="24"/>
        </w:rPr>
      </w:pPr>
      <w:bookmarkStart w:id="26" w:name="_rvwe69uohkkt" w:colFirst="0" w:colLast="0"/>
      <w:bookmarkEnd w:id="26"/>
      <w:r w:rsidRPr="0080049C">
        <w:rPr>
          <w:rFonts w:ascii="Times New Roman" w:hAnsi="Times New Roman" w:cs="Times New Roman"/>
          <w:sz w:val="24"/>
          <w:szCs w:val="24"/>
        </w:rPr>
        <w:t>Newton Forward Difference Formula</w:t>
      </w:r>
      <w:r w:rsidRPr="0080049C">
        <w:rPr>
          <w:rFonts w:ascii="Times New Roman" w:hAnsi="Times New Roman" w:cs="Times New Roman"/>
          <w:sz w:val="24"/>
          <w:szCs w:val="24"/>
        </w:rPr>
        <w:tab/>
      </w:r>
      <w:r w:rsidRPr="0080049C">
        <w:rPr>
          <w:rFonts w:ascii="Times New Roman" w:hAnsi="Times New Roman" w:cs="Times New Roman"/>
          <w:sz w:val="24"/>
          <w:szCs w:val="24"/>
        </w:rPr>
        <w:tab/>
      </w:r>
    </w:p>
    <w:p w14:paraId="6B1F2859" w14:textId="77777777" w:rsidR="006D34A6" w:rsidRPr="0080049C" w:rsidRDefault="006D34A6" w:rsidP="005D3477">
      <w:pPr>
        <w:pStyle w:val="Heading1"/>
        <w:spacing w:before="0" w:line="240" w:lineRule="auto"/>
        <w:rPr>
          <w:rFonts w:ascii="Times New Roman" w:hAnsi="Times New Roman" w:cs="Times New Roman"/>
          <w:sz w:val="24"/>
          <w:szCs w:val="24"/>
        </w:rPr>
      </w:pPr>
    </w:p>
    <w:p w14:paraId="4E2D877B" w14:textId="04B9E427" w:rsidR="006D34A6" w:rsidRPr="0080049C" w:rsidRDefault="006D34A6" w:rsidP="005D3477">
      <w:pPr>
        <w:pStyle w:val="Heading1"/>
        <w:spacing w:before="0" w:line="240" w:lineRule="auto"/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noProof/>
          <w:sz w:val="24"/>
          <w:szCs w:val="24"/>
          <w:lang w:eastAsia="en-US"/>
        </w:rPr>
        <w:drawing>
          <wp:anchor distT="0" distB="0" distL="0" distR="0" simplePos="0" relativeHeight="251674624" behindDoc="0" locked="0" layoutInCell="1" hidden="0" allowOverlap="1" wp14:anchorId="1EF66FDB" wp14:editId="592C8864">
            <wp:simplePos x="0" y="0"/>
            <wp:positionH relativeFrom="column">
              <wp:posOffset>57150</wp:posOffset>
            </wp:positionH>
            <wp:positionV relativeFrom="paragraph">
              <wp:posOffset>10160</wp:posOffset>
            </wp:positionV>
            <wp:extent cx="2476500" cy="581025"/>
            <wp:effectExtent l="0" t="0" r="0" b="0"/>
            <wp:wrapSquare wrapText="bothSides" distT="0" distB="0" distL="0" distR="0"/>
            <wp:docPr id="4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l="2985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8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D71EFF" w14:textId="77777777" w:rsidR="006D34A6" w:rsidRPr="0080049C" w:rsidRDefault="006D34A6" w:rsidP="005D3477">
      <w:pPr>
        <w:pStyle w:val="Heading1"/>
        <w:spacing w:before="0" w:line="240" w:lineRule="auto"/>
        <w:rPr>
          <w:rFonts w:ascii="Times New Roman" w:hAnsi="Times New Roman" w:cs="Times New Roman"/>
          <w:sz w:val="24"/>
          <w:szCs w:val="24"/>
        </w:rPr>
      </w:pPr>
    </w:p>
    <w:p w14:paraId="4F7753B9" w14:textId="49EC852B" w:rsidR="006D34A6" w:rsidRPr="0080049C" w:rsidRDefault="006D34A6" w:rsidP="005D3477">
      <w:pPr>
        <w:pStyle w:val="Heading1"/>
        <w:spacing w:before="0" w:line="240" w:lineRule="auto"/>
        <w:rPr>
          <w:rFonts w:ascii="Times New Roman" w:hAnsi="Times New Roman" w:cs="Times New Roman"/>
          <w:sz w:val="24"/>
          <w:szCs w:val="24"/>
        </w:rPr>
      </w:pPr>
    </w:p>
    <w:p w14:paraId="6B21B2AC" w14:textId="77777777" w:rsidR="006D34A6" w:rsidRPr="0080049C" w:rsidRDefault="006D34A6" w:rsidP="005D3477">
      <w:pPr>
        <w:pStyle w:val="Heading1"/>
        <w:spacing w:before="0" w:line="240" w:lineRule="auto"/>
        <w:rPr>
          <w:rFonts w:ascii="Times New Roman" w:hAnsi="Times New Roman" w:cs="Times New Roman"/>
          <w:sz w:val="24"/>
          <w:szCs w:val="24"/>
        </w:rPr>
      </w:pPr>
    </w:p>
    <w:p w14:paraId="3D8E62BE" w14:textId="65398B0C" w:rsidR="005D3477" w:rsidRPr="0080049C" w:rsidRDefault="005D3477" w:rsidP="005D3477">
      <w:pPr>
        <w:pStyle w:val="Heading1"/>
        <w:spacing w:before="0" w:line="240" w:lineRule="auto"/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t>Newton Backward Difference Formula</w:t>
      </w:r>
    </w:p>
    <w:p w14:paraId="1A6EF8A1" w14:textId="6BCBAB71" w:rsidR="005D3477" w:rsidRPr="0080049C" w:rsidRDefault="005D3477" w:rsidP="005D3477">
      <w:pPr>
        <w:rPr>
          <w:rFonts w:ascii="Times New Roman" w:hAnsi="Times New Roman" w:cs="Times New Roman"/>
          <w:sz w:val="24"/>
          <w:szCs w:val="24"/>
        </w:rPr>
      </w:pPr>
    </w:p>
    <w:p w14:paraId="2E44F7A7" w14:textId="7F7CF3BA" w:rsidR="005D3477" w:rsidRPr="0080049C" w:rsidRDefault="006D34A6" w:rsidP="005D3477">
      <w:pPr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noProof/>
          <w:sz w:val="24"/>
          <w:szCs w:val="24"/>
          <w:lang w:eastAsia="en-US"/>
        </w:rPr>
        <w:drawing>
          <wp:anchor distT="114300" distB="114300" distL="114300" distR="114300" simplePos="0" relativeHeight="251673600" behindDoc="0" locked="0" layoutInCell="1" hidden="0" allowOverlap="1" wp14:anchorId="207BAA4A" wp14:editId="779F1323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714625" cy="542925"/>
            <wp:effectExtent l="0" t="0" r="9525" b="9525"/>
            <wp:wrapSquare wrapText="bothSides" distT="114300" distB="114300" distL="114300" distR="11430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542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6DDA03B" w14:textId="77777777" w:rsidR="005D3477" w:rsidRPr="0080049C" w:rsidRDefault="005D3477" w:rsidP="005D3477">
      <w:pPr>
        <w:rPr>
          <w:rFonts w:ascii="Times New Roman" w:hAnsi="Times New Roman" w:cs="Times New Roman"/>
          <w:sz w:val="24"/>
          <w:szCs w:val="24"/>
        </w:rPr>
      </w:pPr>
    </w:p>
    <w:p w14:paraId="1F58B3C1" w14:textId="77777777" w:rsidR="005D3477" w:rsidRPr="0080049C" w:rsidRDefault="005D3477" w:rsidP="005D3477">
      <w:pPr>
        <w:rPr>
          <w:rFonts w:ascii="Times New Roman" w:hAnsi="Times New Roman" w:cs="Times New Roman"/>
          <w:sz w:val="24"/>
          <w:szCs w:val="24"/>
        </w:rPr>
      </w:pPr>
    </w:p>
    <w:p w14:paraId="28F4AF0F" w14:textId="77777777" w:rsidR="005D3477" w:rsidRPr="0080049C" w:rsidRDefault="005D3477" w:rsidP="005D3477">
      <w:pPr>
        <w:rPr>
          <w:rFonts w:ascii="Times New Roman" w:hAnsi="Times New Roman" w:cs="Times New Roman"/>
          <w:sz w:val="24"/>
          <w:szCs w:val="24"/>
        </w:rPr>
      </w:pPr>
    </w:p>
    <w:p w14:paraId="4DEC91EA" w14:textId="77777777" w:rsidR="005D3477" w:rsidRPr="0080049C" w:rsidRDefault="005D3477" w:rsidP="005D3477">
      <w:pPr>
        <w:rPr>
          <w:rFonts w:ascii="Times New Roman" w:hAnsi="Times New Roman" w:cs="Times New Roman"/>
          <w:sz w:val="24"/>
          <w:szCs w:val="24"/>
        </w:rPr>
      </w:pPr>
    </w:p>
    <w:p w14:paraId="07A69215" w14:textId="77777777" w:rsidR="005D3477" w:rsidRPr="0080049C" w:rsidRDefault="005D3477" w:rsidP="005D3477">
      <w:pPr>
        <w:pStyle w:val="Heading1"/>
        <w:spacing w:before="0" w:line="240" w:lineRule="auto"/>
        <w:rPr>
          <w:rFonts w:ascii="Times New Roman" w:hAnsi="Times New Roman" w:cs="Times New Roman"/>
          <w:sz w:val="24"/>
          <w:szCs w:val="24"/>
        </w:rPr>
      </w:pPr>
      <w:bookmarkStart w:id="27" w:name="_r55w0krerpdi" w:colFirst="0" w:colLast="0"/>
      <w:bookmarkEnd w:id="27"/>
      <w:r w:rsidRPr="0080049C">
        <w:rPr>
          <w:rFonts w:ascii="Times New Roman" w:hAnsi="Times New Roman" w:cs="Times New Roman"/>
          <w:sz w:val="24"/>
          <w:szCs w:val="24"/>
        </w:rPr>
        <w:lastRenderedPageBreak/>
        <w:t>CENTERED DIFFERENCES</w:t>
      </w:r>
    </w:p>
    <w:p w14:paraId="1C3EDB77" w14:textId="62253A8A" w:rsidR="005D3477" w:rsidRPr="0080049C" w:rsidRDefault="00F233F2" w:rsidP="005D3477">
      <w:pPr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458661BD" wp14:editId="7C0CA005">
            <wp:extent cx="5486400" cy="21405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A387" w14:textId="77777777" w:rsidR="0080049C" w:rsidRPr="0080049C" w:rsidRDefault="0080049C" w:rsidP="0080049C">
      <w:pPr>
        <w:pStyle w:val="Heading1"/>
        <w:spacing w:before="0" w:line="240" w:lineRule="auto"/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t>Numerical Differentiation and Integration</w:t>
      </w:r>
    </w:p>
    <w:p w14:paraId="621B50C0" w14:textId="77777777" w:rsidR="0080049C" w:rsidRPr="0080049C" w:rsidRDefault="0080049C" w:rsidP="0080049C">
      <w:pPr>
        <w:pStyle w:val="Heading1"/>
        <w:spacing w:before="0" w:line="240" w:lineRule="auto"/>
        <w:rPr>
          <w:rFonts w:ascii="Times New Roman" w:hAnsi="Times New Roman" w:cs="Times New Roman"/>
          <w:sz w:val="24"/>
          <w:szCs w:val="24"/>
        </w:rPr>
      </w:pPr>
      <w:bookmarkStart w:id="28" w:name="_83ydrdak7k3a" w:colFirst="0" w:colLast="0"/>
      <w:bookmarkEnd w:id="28"/>
    </w:p>
    <w:p w14:paraId="4CF5C65E" w14:textId="77777777" w:rsidR="0080049C" w:rsidRPr="0080049C" w:rsidRDefault="0080049C" w:rsidP="0080049C">
      <w:pPr>
        <w:pStyle w:val="Heading1"/>
        <w:spacing w:before="0" w:line="240" w:lineRule="auto"/>
        <w:rPr>
          <w:rFonts w:ascii="Times New Roman" w:hAnsi="Times New Roman" w:cs="Times New Roman"/>
          <w:sz w:val="24"/>
          <w:szCs w:val="24"/>
        </w:rPr>
      </w:pPr>
      <w:bookmarkStart w:id="29" w:name="_oxvjjr4r1afx" w:colFirst="0" w:colLast="0"/>
      <w:bookmarkEnd w:id="29"/>
      <w:r w:rsidRPr="0080049C">
        <w:rPr>
          <w:rFonts w:ascii="Times New Roman" w:hAnsi="Times New Roman" w:cs="Times New Roman"/>
          <w:sz w:val="24"/>
          <w:szCs w:val="24"/>
        </w:rPr>
        <w:t>Euler’s Method:</w:t>
      </w:r>
    </w:p>
    <w:p w14:paraId="0BC7DE37" w14:textId="77777777" w:rsidR="0080049C" w:rsidRPr="0080049C" w:rsidRDefault="0080049C" w:rsidP="0080049C">
      <w:pPr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87936" behindDoc="0" locked="0" layoutInCell="1" hidden="0" allowOverlap="1" wp14:anchorId="0711374A" wp14:editId="3A82BBC5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100638" cy="3448678"/>
            <wp:effectExtent l="0" t="0" r="0" b="0"/>
            <wp:wrapTopAndBottom distT="0" distB="0"/>
            <wp:docPr id="2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34486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DA4A433" w14:textId="77777777" w:rsidR="0080049C" w:rsidRPr="0080049C" w:rsidRDefault="0080049C" w:rsidP="0080049C">
      <w:pPr>
        <w:pStyle w:val="Heading1"/>
        <w:spacing w:before="0" w:line="240" w:lineRule="auto"/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lastRenderedPageBreak/>
        <w:t>4RK Method:</w:t>
      </w:r>
    </w:p>
    <w:p w14:paraId="003BDF32" w14:textId="77777777" w:rsidR="0080049C" w:rsidRPr="0080049C" w:rsidRDefault="0080049C" w:rsidP="0080049C">
      <w:pPr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88960" behindDoc="0" locked="0" layoutInCell="1" hidden="0" allowOverlap="1" wp14:anchorId="446A3CA6" wp14:editId="3AA57C1B">
            <wp:simplePos x="0" y="0"/>
            <wp:positionH relativeFrom="column">
              <wp:posOffset>-52387</wp:posOffset>
            </wp:positionH>
            <wp:positionV relativeFrom="paragraph">
              <wp:posOffset>1743075</wp:posOffset>
            </wp:positionV>
            <wp:extent cx="5657850" cy="2905125"/>
            <wp:effectExtent l="0" t="0" r="0" b="0"/>
            <wp:wrapTopAndBottom distT="0" distB="0"/>
            <wp:docPr id="14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905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80049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89984" behindDoc="0" locked="0" layoutInCell="1" hidden="0" allowOverlap="1" wp14:anchorId="7996DC71" wp14:editId="2B93C394">
            <wp:simplePos x="0" y="0"/>
            <wp:positionH relativeFrom="column">
              <wp:posOffset>-28574</wp:posOffset>
            </wp:positionH>
            <wp:positionV relativeFrom="paragraph">
              <wp:posOffset>142875</wp:posOffset>
            </wp:positionV>
            <wp:extent cx="5638800" cy="1584375"/>
            <wp:effectExtent l="0" t="0" r="0" b="0"/>
            <wp:wrapTopAndBottom distT="0" distB="0"/>
            <wp:docPr id="1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l="137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584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3EE2A27" w14:textId="75EC3E46" w:rsidR="0080049C" w:rsidRPr="0080049C" w:rsidRDefault="0080049C" w:rsidP="0080049C">
      <w:pPr>
        <w:pStyle w:val="Heading1"/>
        <w:spacing w:before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Heun’s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Method:</w:t>
      </w:r>
    </w:p>
    <w:p w14:paraId="4943B7DE" w14:textId="031E0908" w:rsidR="0080049C" w:rsidRPr="0080049C" w:rsidRDefault="0080049C" w:rsidP="0080049C">
      <w:pPr>
        <w:pStyle w:val="Heading1"/>
        <w:spacing w:before="0" w:line="240" w:lineRule="auto"/>
        <w:rPr>
          <w:rFonts w:ascii="Times New Roman" w:hAnsi="Times New Roman" w:cs="Times New Roman"/>
          <w:sz w:val="24"/>
          <w:szCs w:val="24"/>
        </w:rPr>
      </w:pPr>
      <w:bookmarkStart w:id="30" w:name="_duaz003cq1sv" w:colFirst="0" w:colLast="0"/>
      <w:bookmarkEnd w:id="30"/>
      <w:r w:rsidRPr="0080049C">
        <w:rPr>
          <w:rFonts w:ascii="Times New Roman" w:hAnsi="Times New Roman" w:cs="Times New Roman"/>
          <w:noProof/>
          <w:sz w:val="24"/>
          <w:szCs w:val="24"/>
        </w:rPr>
        <w:drawing>
          <wp:anchor distT="114300" distB="114300" distL="114300" distR="114300" simplePos="0" relativeHeight="251691008" behindDoc="0" locked="0" layoutInCell="1" hidden="0" allowOverlap="1" wp14:anchorId="5EC2C73A" wp14:editId="7161DA54">
            <wp:simplePos x="0" y="0"/>
            <wp:positionH relativeFrom="column">
              <wp:posOffset>19051</wp:posOffset>
            </wp:positionH>
            <wp:positionV relativeFrom="paragraph">
              <wp:posOffset>142875</wp:posOffset>
            </wp:positionV>
            <wp:extent cx="5512490" cy="1214438"/>
            <wp:effectExtent l="0" t="0" r="0" b="0"/>
            <wp:wrapSquare wrapText="bothSides" distT="114300" distB="114300" distL="114300" distR="11430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2490" cy="1214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0FD204A" w14:textId="1BBAB975" w:rsidR="005D3477" w:rsidRDefault="005D3477" w:rsidP="005D3477">
      <w:pPr>
        <w:rPr>
          <w:rFonts w:ascii="Times New Roman" w:hAnsi="Times New Roman" w:cs="Times New Roman"/>
          <w:sz w:val="24"/>
          <w:szCs w:val="24"/>
        </w:rPr>
      </w:pPr>
      <w:bookmarkStart w:id="31" w:name="_549yarebzfwj" w:colFirst="0" w:colLast="0"/>
      <w:bookmarkEnd w:id="31"/>
    </w:p>
    <w:p w14:paraId="65696FA1" w14:textId="77777777" w:rsidR="0080049C" w:rsidRPr="0080049C" w:rsidRDefault="0080049C" w:rsidP="005D3477">
      <w:pPr>
        <w:rPr>
          <w:rFonts w:ascii="Times New Roman" w:hAnsi="Times New Roman" w:cs="Times New Roman"/>
          <w:sz w:val="24"/>
          <w:szCs w:val="24"/>
        </w:rPr>
      </w:pPr>
    </w:p>
    <w:p w14:paraId="4E520FE5" w14:textId="437CC48C" w:rsidR="006D34A6" w:rsidRPr="0080049C" w:rsidRDefault="006D34A6">
      <w:pPr>
        <w:rPr>
          <w:rFonts w:ascii="Times New Roman" w:hAnsi="Times New Roman" w:cs="Times New Roman"/>
          <w:sz w:val="24"/>
          <w:szCs w:val="24"/>
        </w:rPr>
      </w:pPr>
      <w:bookmarkStart w:id="32" w:name="_7ewsy5al0l9f" w:colFirst="0" w:colLast="0"/>
      <w:bookmarkStart w:id="33" w:name="_mf3foe2y2vgc" w:colFirst="0" w:colLast="0"/>
      <w:bookmarkStart w:id="34" w:name="_uqv89mcl8kwk" w:colFirst="0" w:colLast="0"/>
      <w:bookmarkStart w:id="35" w:name="_wroyv9fl3cie" w:colFirst="0" w:colLast="0"/>
      <w:bookmarkEnd w:id="32"/>
      <w:bookmarkEnd w:id="33"/>
      <w:bookmarkEnd w:id="34"/>
      <w:bookmarkEnd w:id="35"/>
    </w:p>
    <w:p w14:paraId="05AB3D31" w14:textId="67E76EE0" w:rsidR="006D34A6" w:rsidRPr="0080049C" w:rsidRDefault="006D34A6" w:rsidP="006D34A6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lastRenderedPageBreak/>
        <w:t xml:space="preserve">Codes: </w:t>
      </w:r>
    </w:p>
    <w:p w14:paraId="4CF0C684" w14:textId="324D264A" w:rsidR="00E44D17" w:rsidRPr="0080049C" w:rsidRDefault="00E44D17" w:rsidP="00E44D17">
      <w:pPr>
        <w:rPr>
          <w:rFonts w:ascii="Times New Roman" w:hAnsi="Times New Roman" w:cs="Times New Roman"/>
          <w:sz w:val="24"/>
          <w:szCs w:val="24"/>
        </w:rPr>
      </w:pPr>
    </w:p>
    <w:p w14:paraId="027CE4D7" w14:textId="7875D7A7" w:rsidR="00E44D17" w:rsidRPr="0080049C" w:rsidRDefault="00E44D17" w:rsidP="00E44D17">
      <w:pPr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t>Lab 1:</w:t>
      </w:r>
    </w:p>
    <w:p w14:paraId="5BDF2611" w14:textId="77777777" w:rsidR="00E44D17" w:rsidRPr="0080049C" w:rsidRDefault="00E44D17" w:rsidP="00E44D17">
      <w:pPr>
        <w:rPr>
          <w:rFonts w:ascii="Times New Roman" w:hAnsi="Times New Roman" w:cs="Times New Roman"/>
          <w:sz w:val="24"/>
          <w:szCs w:val="24"/>
        </w:rPr>
      </w:pPr>
    </w:p>
    <w:p w14:paraId="1AC43285" w14:textId="77777777" w:rsidR="00E44D17" w:rsidRPr="0080049C" w:rsidRDefault="00E44D17" w:rsidP="00E44D17">
      <w:pPr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642856" wp14:editId="60988A29">
            <wp:extent cx="5695950" cy="320397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7616" cy="320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D1B5" w14:textId="77777777" w:rsidR="00E44D17" w:rsidRPr="0080049C" w:rsidRDefault="00E44D17" w:rsidP="00E44D17">
      <w:pPr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23DFF3" wp14:editId="4D535940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1233" w14:textId="77777777" w:rsidR="00E44D17" w:rsidRPr="0080049C" w:rsidRDefault="00E44D17" w:rsidP="00E44D17">
      <w:pPr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93BC5A" wp14:editId="6BAD82D6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1BB2" w14:textId="77777777" w:rsidR="00E44D17" w:rsidRPr="0080049C" w:rsidRDefault="00E44D17" w:rsidP="00E44D17">
      <w:pPr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814A25" wp14:editId="4D0657C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6E87" w14:textId="77777777" w:rsidR="00E44D17" w:rsidRPr="0080049C" w:rsidRDefault="00E44D17" w:rsidP="00E44D17">
      <w:pPr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61CA75" wp14:editId="4DA08C3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1C6A" w14:textId="77777777" w:rsidR="00E44D17" w:rsidRPr="0080049C" w:rsidRDefault="00E44D17" w:rsidP="00E44D17">
      <w:pPr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303682" wp14:editId="0BA7DDDD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F383" w14:textId="77777777" w:rsidR="00E44D17" w:rsidRPr="0080049C" w:rsidRDefault="00E44D17" w:rsidP="00E44D17">
      <w:pPr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F72972" wp14:editId="41FDE32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BCBC" w14:textId="77777777" w:rsidR="00E44D17" w:rsidRPr="0080049C" w:rsidRDefault="00E44D17" w:rsidP="00E44D17">
      <w:pPr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00998D" wp14:editId="660F812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5176" w14:textId="77777777" w:rsidR="00E44D17" w:rsidRPr="0080049C" w:rsidRDefault="00E44D17" w:rsidP="00E44D17">
      <w:pPr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DA8138" wp14:editId="089C2933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FB8D" w14:textId="77777777" w:rsidR="00E44D17" w:rsidRPr="0080049C" w:rsidRDefault="00E44D17" w:rsidP="00E44D17">
      <w:pPr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E533B6" wp14:editId="18FDB113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B4B9" w14:textId="54C2A912" w:rsidR="00E44D17" w:rsidRDefault="00E44D17" w:rsidP="00E44D17">
      <w:pPr>
        <w:rPr>
          <w:rFonts w:ascii="Times New Roman" w:hAnsi="Times New Roman" w:cs="Times New Roman"/>
          <w:sz w:val="24"/>
          <w:szCs w:val="24"/>
        </w:rPr>
      </w:pPr>
    </w:p>
    <w:p w14:paraId="4ADCED42" w14:textId="1886CF07" w:rsidR="0080049C" w:rsidRDefault="0080049C" w:rsidP="00E44D17">
      <w:pPr>
        <w:rPr>
          <w:rFonts w:ascii="Times New Roman" w:hAnsi="Times New Roman" w:cs="Times New Roman"/>
          <w:sz w:val="24"/>
          <w:szCs w:val="24"/>
        </w:rPr>
      </w:pPr>
    </w:p>
    <w:p w14:paraId="06C0EF0D" w14:textId="77777777" w:rsidR="0080049C" w:rsidRPr="0080049C" w:rsidRDefault="0080049C" w:rsidP="00E44D17">
      <w:pPr>
        <w:rPr>
          <w:rFonts w:ascii="Times New Roman" w:hAnsi="Times New Roman" w:cs="Times New Roman"/>
          <w:sz w:val="24"/>
          <w:szCs w:val="24"/>
        </w:rPr>
      </w:pPr>
    </w:p>
    <w:p w14:paraId="4BFC8E98" w14:textId="75FE9F51" w:rsidR="00E44D17" w:rsidRPr="0080049C" w:rsidRDefault="00E44D17" w:rsidP="00E44D17">
      <w:pPr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lastRenderedPageBreak/>
        <w:t>Lab 2:</w:t>
      </w:r>
    </w:p>
    <w:p w14:paraId="349581CF" w14:textId="7C84F460" w:rsidR="006D34A6" w:rsidRPr="0080049C" w:rsidRDefault="0080049C" w:rsidP="006D34A6">
      <w:pPr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9FFDDD" wp14:editId="1D3E065A">
            <wp:extent cx="54864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AB01" w14:textId="6B56DE4D" w:rsidR="00DC0CB0" w:rsidRPr="0080049C" w:rsidRDefault="00E44D17" w:rsidP="006D34A6">
      <w:pPr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noProof/>
          <w:sz w:val="24"/>
          <w:szCs w:val="24"/>
          <w:lang w:eastAsia="en-US"/>
        </w:rPr>
        <w:lastRenderedPageBreak/>
        <w:drawing>
          <wp:inline distT="0" distB="0" distL="0" distR="0" wp14:anchorId="5F143EB0" wp14:editId="15952C05">
            <wp:extent cx="5486400" cy="3086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049C">
        <w:rPr>
          <w:rFonts w:ascii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7E9B12E0" wp14:editId="07F6B581">
            <wp:extent cx="5486400" cy="3086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D517" w14:textId="5022CB53" w:rsidR="0080049C" w:rsidRPr="0080049C" w:rsidRDefault="00E44D17" w:rsidP="006D34A6">
      <w:pPr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noProof/>
          <w:sz w:val="24"/>
          <w:szCs w:val="24"/>
          <w:lang w:eastAsia="en-US"/>
        </w:rPr>
        <w:lastRenderedPageBreak/>
        <w:drawing>
          <wp:inline distT="0" distB="0" distL="0" distR="0" wp14:anchorId="083FC3D7" wp14:editId="2B8BE0BE">
            <wp:extent cx="5486400" cy="3086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049C">
        <w:rPr>
          <w:rFonts w:ascii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752A759A" wp14:editId="6A79F357">
            <wp:extent cx="5486400" cy="3086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049C">
        <w:rPr>
          <w:rFonts w:ascii="Times New Roman" w:hAnsi="Times New Roman" w:cs="Times New Roman"/>
          <w:noProof/>
          <w:sz w:val="24"/>
          <w:szCs w:val="24"/>
          <w:lang w:eastAsia="en-US"/>
        </w:rPr>
        <w:lastRenderedPageBreak/>
        <w:drawing>
          <wp:inline distT="0" distB="0" distL="0" distR="0" wp14:anchorId="638EAF8D" wp14:editId="65CA8C45">
            <wp:extent cx="5486400" cy="30861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049C">
        <w:rPr>
          <w:rFonts w:ascii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1471FE85" wp14:editId="5BE42748">
            <wp:extent cx="5486400" cy="30861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049C">
        <w:rPr>
          <w:rFonts w:ascii="Times New Roman" w:hAnsi="Times New Roman" w:cs="Times New Roman"/>
          <w:noProof/>
          <w:sz w:val="24"/>
          <w:szCs w:val="24"/>
          <w:lang w:eastAsia="en-US"/>
        </w:rPr>
        <w:lastRenderedPageBreak/>
        <w:drawing>
          <wp:inline distT="0" distB="0" distL="0" distR="0" wp14:anchorId="065FA698" wp14:editId="338A3991">
            <wp:extent cx="5486400" cy="30861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049C">
        <w:rPr>
          <w:rFonts w:ascii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4E38FD0F" wp14:editId="66D94731">
            <wp:extent cx="5486400" cy="30861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049C">
        <w:rPr>
          <w:rFonts w:ascii="Times New Roman" w:hAnsi="Times New Roman" w:cs="Times New Roman"/>
          <w:noProof/>
          <w:sz w:val="24"/>
          <w:szCs w:val="24"/>
          <w:lang w:eastAsia="en-US"/>
        </w:rPr>
        <w:lastRenderedPageBreak/>
        <w:drawing>
          <wp:inline distT="0" distB="0" distL="0" distR="0" wp14:anchorId="0D7933C6" wp14:editId="1FD4F287">
            <wp:extent cx="5486400" cy="30861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49F2" w14:textId="39E092DE" w:rsidR="0080049C" w:rsidRPr="0080049C" w:rsidRDefault="0080049C" w:rsidP="006D34A6">
      <w:pPr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t>Lab 4:</w:t>
      </w:r>
      <w:r w:rsidRPr="0080049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8004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C825A9" wp14:editId="2A39E4CB">
            <wp:extent cx="5486400" cy="30848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DF68" w14:textId="10C76B85" w:rsidR="00DC0CB0" w:rsidRPr="0080049C" w:rsidRDefault="0080049C" w:rsidP="006D34A6">
      <w:pPr>
        <w:rPr>
          <w:rFonts w:ascii="Times New Roman" w:hAnsi="Times New Roman" w:cs="Times New Roman"/>
          <w:noProof/>
          <w:sz w:val="24"/>
          <w:szCs w:val="24"/>
        </w:rPr>
      </w:pPr>
      <w:r w:rsidRPr="0080049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B1DD38" wp14:editId="181BA610">
            <wp:extent cx="5486400" cy="30848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049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8004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F26280" wp14:editId="24F36C70">
            <wp:extent cx="5486400" cy="30848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A748" w14:textId="4D3869D0" w:rsidR="0080049C" w:rsidRPr="0080049C" w:rsidRDefault="0080049C" w:rsidP="006D34A6">
      <w:pPr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403E69" wp14:editId="16B2458C">
            <wp:extent cx="5486400" cy="30848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A5FA" w14:textId="68ECAF9D" w:rsidR="00BA0E42" w:rsidRPr="0080049C" w:rsidRDefault="00BA0E42" w:rsidP="006D34A6">
      <w:pPr>
        <w:rPr>
          <w:rFonts w:ascii="Times New Roman" w:hAnsi="Times New Roman" w:cs="Times New Roman"/>
          <w:sz w:val="24"/>
          <w:szCs w:val="24"/>
        </w:rPr>
      </w:pPr>
    </w:p>
    <w:p w14:paraId="20B8859B" w14:textId="77777777" w:rsidR="00EB39EC" w:rsidRPr="0080049C" w:rsidRDefault="00EB39EC" w:rsidP="00EB39EC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t xml:space="preserve">Analysis between different methods: </w:t>
      </w:r>
    </w:p>
    <w:p w14:paraId="64997238" w14:textId="3A82882C" w:rsidR="00EB39EC" w:rsidRPr="0080049C" w:rsidRDefault="00EB39EC" w:rsidP="00EB39EC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t xml:space="preserve">1. METHODS FOR SOLUTION OF </w:t>
      </w:r>
      <w:proofErr w:type="gramStart"/>
      <w:r w:rsidRPr="0080049C">
        <w:rPr>
          <w:rFonts w:ascii="Times New Roman" w:hAnsi="Times New Roman" w:cs="Times New Roman"/>
          <w:sz w:val="24"/>
          <w:szCs w:val="24"/>
        </w:rPr>
        <w:t>NON LINEAR</w:t>
      </w:r>
      <w:proofErr w:type="gramEnd"/>
      <w:r w:rsidRPr="0080049C">
        <w:rPr>
          <w:rFonts w:ascii="Times New Roman" w:hAnsi="Times New Roman" w:cs="Times New Roman"/>
          <w:sz w:val="24"/>
          <w:szCs w:val="24"/>
        </w:rPr>
        <w:t xml:space="preserve"> EQUATIONS:</w:t>
      </w:r>
    </w:p>
    <w:p w14:paraId="3CAEE30A" w14:textId="72DF0B21" w:rsidR="00EB39EC" w:rsidRPr="0080049C" w:rsidRDefault="006C6A19" w:rsidP="00EB39EC">
      <w:pPr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tab/>
        <w:t xml:space="preserve">In conclusion, our tests suggest that the numerical methods with respect to convergence rate; from highest to lowest is as follows Newton method, Secant method, Regula </w:t>
      </w:r>
      <w:proofErr w:type="spellStart"/>
      <w:r w:rsidRPr="0080049C">
        <w:rPr>
          <w:rFonts w:ascii="Times New Roman" w:hAnsi="Times New Roman" w:cs="Times New Roman"/>
          <w:sz w:val="24"/>
          <w:szCs w:val="24"/>
        </w:rPr>
        <w:t>Falsi</w:t>
      </w:r>
      <w:proofErr w:type="spellEnd"/>
      <w:r w:rsidRPr="0080049C">
        <w:rPr>
          <w:rFonts w:ascii="Times New Roman" w:hAnsi="Times New Roman" w:cs="Times New Roman"/>
          <w:sz w:val="24"/>
          <w:szCs w:val="24"/>
        </w:rPr>
        <w:t>, Bisection.</w:t>
      </w:r>
    </w:p>
    <w:p w14:paraId="3A6BD967" w14:textId="71BADF81" w:rsidR="00EB39EC" w:rsidRPr="0080049C" w:rsidRDefault="00EB39EC" w:rsidP="00EB39EC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t>2. Algorithm METHODS FOR interpolation:</w:t>
      </w:r>
    </w:p>
    <w:p w14:paraId="530BE540" w14:textId="5657E66B" w:rsidR="00EB39EC" w:rsidRPr="0080049C" w:rsidRDefault="006C6A19" w:rsidP="006C6A19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80049C">
        <w:rPr>
          <w:rFonts w:ascii="Times New Roman" w:hAnsi="Times New Roman" w:cs="Times New Roman"/>
          <w:sz w:val="24"/>
          <w:szCs w:val="24"/>
        </w:rPr>
        <w:tab/>
      </w:r>
      <w:r w:rsidRPr="0080049C">
        <w:rPr>
          <w:rFonts w:ascii="Times New Roman" w:hAnsi="Times New Roman" w:cs="Times New Roman"/>
          <w:color w:val="auto"/>
          <w:sz w:val="24"/>
          <w:szCs w:val="24"/>
        </w:rPr>
        <w:t xml:space="preserve">In conclusion our tests suggest that, </w:t>
      </w:r>
      <w:r w:rsidRPr="0080049C">
        <w:rPr>
          <w:rFonts w:ascii="Times New Roman" w:hAnsi="Times New Roman" w:cs="Times New Roman"/>
          <w:sz w:val="24"/>
          <w:szCs w:val="24"/>
          <w:shd w:val="clear" w:color="auto" w:fill="FFFFFF"/>
        </w:rPr>
        <w:t>with Newton interpolation, we got the coefficients quite fast. Hence proving that Newton is a more efficient and better way for interpolation.</w:t>
      </w:r>
    </w:p>
    <w:p w14:paraId="1E95599D" w14:textId="77777777" w:rsidR="0080049C" w:rsidRPr="0080049C" w:rsidRDefault="0080049C" w:rsidP="0080049C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t>3. Algorithm FOR Solution of ordinary diffrential equations:</w:t>
      </w:r>
    </w:p>
    <w:p w14:paraId="629BAB15" w14:textId="77777777" w:rsidR="0080049C" w:rsidRPr="0080049C" w:rsidRDefault="0080049C" w:rsidP="0080049C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80049C">
        <w:rPr>
          <w:rFonts w:ascii="Times New Roman" w:hAnsi="Times New Roman" w:cs="Times New Roman"/>
          <w:sz w:val="24"/>
          <w:szCs w:val="24"/>
        </w:rPr>
        <w:t xml:space="preserve">In conclusion our tests suggest that when that when only a few values of </w:t>
      </w:r>
      <w:proofErr w:type="spellStart"/>
      <w:r w:rsidRPr="0080049C">
        <w:rPr>
          <w:rFonts w:ascii="Times New Roman" w:hAnsi="Times New Roman" w:cs="Times New Roman"/>
          <w:sz w:val="24"/>
          <w:szCs w:val="24"/>
        </w:rPr>
        <w:t>Xn</w:t>
      </w:r>
      <w:proofErr w:type="spellEnd"/>
      <w:r w:rsidRPr="0080049C">
        <w:rPr>
          <w:rFonts w:ascii="Times New Roman" w:hAnsi="Times New Roman" w:cs="Times New Roman"/>
          <w:sz w:val="24"/>
          <w:szCs w:val="24"/>
        </w:rPr>
        <w:t xml:space="preserve"> are required, Runge </w:t>
      </w:r>
      <w:proofErr w:type="spellStart"/>
      <w:r w:rsidRPr="0080049C">
        <w:rPr>
          <w:rFonts w:ascii="Times New Roman" w:hAnsi="Times New Roman" w:cs="Times New Roman"/>
          <w:sz w:val="24"/>
          <w:szCs w:val="24"/>
        </w:rPr>
        <w:t>Kutta</w:t>
      </w:r>
      <w:proofErr w:type="spellEnd"/>
      <w:r w:rsidRPr="0080049C">
        <w:rPr>
          <w:rFonts w:ascii="Times New Roman" w:hAnsi="Times New Roman" w:cs="Times New Roman"/>
          <w:sz w:val="24"/>
          <w:szCs w:val="24"/>
        </w:rPr>
        <w:t xml:space="preserve"> method techniques provide a better result in faster time, however when many values of </w:t>
      </w:r>
      <w:proofErr w:type="spellStart"/>
      <w:r w:rsidRPr="0080049C">
        <w:rPr>
          <w:rFonts w:ascii="Times New Roman" w:hAnsi="Times New Roman" w:cs="Times New Roman"/>
          <w:sz w:val="24"/>
          <w:szCs w:val="24"/>
        </w:rPr>
        <w:t>Xn</w:t>
      </w:r>
      <w:proofErr w:type="spellEnd"/>
      <w:r w:rsidRPr="0080049C">
        <w:rPr>
          <w:rFonts w:ascii="Times New Roman" w:hAnsi="Times New Roman" w:cs="Times New Roman"/>
          <w:sz w:val="24"/>
          <w:szCs w:val="24"/>
        </w:rPr>
        <w:t xml:space="preserve"> are required, Euler method is more preferable.</w:t>
      </w:r>
    </w:p>
    <w:p w14:paraId="34F10B70" w14:textId="5EC98014" w:rsidR="00EB39EC" w:rsidRPr="0080049C" w:rsidRDefault="00EB39EC" w:rsidP="00EB39EC">
      <w:pPr>
        <w:rPr>
          <w:rFonts w:ascii="Times New Roman" w:hAnsi="Times New Roman" w:cs="Times New Roman"/>
          <w:sz w:val="24"/>
          <w:szCs w:val="24"/>
        </w:rPr>
      </w:pPr>
    </w:p>
    <w:sectPr w:rsidR="00EB39EC" w:rsidRPr="0080049C">
      <w:footerReference w:type="default" r:id="rId49"/>
      <w:pgSz w:w="12240" w:h="15840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D1EC41" w14:textId="77777777" w:rsidR="00AE5C6B" w:rsidRDefault="00AE5C6B">
      <w:pPr>
        <w:spacing w:before="0" w:after="0" w:line="240" w:lineRule="auto"/>
      </w:pPr>
      <w:r>
        <w:separator/>
      </w:r>
    </w:p>
  </w:endnote>
  <w:endnote w:type="continuationSeparator" w:id="0">
    <w:p w14:paraId="07FB33B5" w14:textId="77777777" w:rsidR="00AE5C6B" w:rsidRDefault="00AE5C6B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0EE3F4" w14:textId="77777777" w:rsidR="007D56AA" w:rsidRDefault="00130D28">
    <w:pPr>
      <w:pStyle w:val="Footer"/>
    </w:pPr>
    <w:r>
      <w:t xml:space="preserve">Page </w:t>
    </w:r>
    <w:r>
      <w:fldChar w:fldCharType="begin"/>
    </w:r>
    <w:r>
      <w:instrText xml:space="preserve"> PAGE  \* Arabic  \* MERGEFORMAT </w:instrText>
    </w:r>
    <w:r>
      <w:fldChar w:fldCharType="separate"/>
    </w:r>
    <w:r w:rsidR="00C5322C">
      <w:rPr>
        <w:noProof/>
      </w:rPr>
      <w:t>19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03DAE4" w14:textId="77777777" w:rsidR="00AE5C6B" w:rsidRDefault="00AE5C6B">
      <w:pPr>
        <w:spacing w:before="0" w:after="0" w:line="240" w:lineRule="auto"/>
      </w:pPr>
      <w:r>
        <w:separator/>
      </w:r>
    </w:p>
  </w:footnote>
  <w:footnote w:type="continuationSeparator" w:id="0">
    <w:p w14:paraId="7015A0EB" w14:textId="77777777" w:rsidR="00AE5C6B" w:rsidRDefault="00AE5C6B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206D1A0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2" w15:restartNumberingAfterBreak="0">
    <w:nsid w:val="2154414E"/>
    <w:multiLevelType w:val="hybridMultilevel"/>
    <w:tmpl w:val="FA9266BA"/>
    <w:lvl w:ilvl="0" w:tplc="CCD8FCA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8A0B16"/>
    <w:multiLevelType w:val="hybridMultilevel"/>
    <w:tmpl w:val="A16ADFE8"/>
    <w:lvl w:ilvl="0" w:tplc="7EF4BDE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947D93"/>
    <w:multiLevelType w:val="multilevel"/>
    <w:tmpl w:val="A426F7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1"/>
  </w:num>
  <w:num w:numId="3">
    <w:abstractNumId w:val="0"/>
  </w:num>
  <w:num w:numId="4">
    <w:abstractNumId w:val="0"/>
  </w:num>
  <w:num w:numId="5">
    <w:abstractNumId w:val="1"/>
  </w:num>
  <w:num w:numId="6">
    <w:abstractNumId w:val="0"/>
  </w:num>
  <w:num w:numId="7">
    <w:abstractNumId w:val="4"/>
  </w:num>
  <w:num w:numId="8">
    <w:abstractNumId w:val="2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6D47"/>
    <w:rsid w:val="00044D15"/>
    <w:rsid w:val="00130D28"/>
    <w:rsid w:val="002F043C"/>
    <w:rsid w:val="003E7433"/>
    <w:rsid w:val="00537643"/>
    <w:rsid w:val="005D3477"/>
    <w:rsid w:val="00641962"/>
    <w:rsid w:val="006C6A19"/>
    <w:rsid w:val="006D34A6"/>
    <w:rsid w:val="007A73FC"/>
    <w:rsid w:val="007D56AA"/>
    <w:rsid w:val="0080049C"/>
    <w:rsid w:val="008173AE"/>
    <w:rsid w:val="008D315E"/>
    <w:rsid w:val="00AE5C6B"/>
    <w:rsid w:val="00BA0E42"/>
    <w:rsid w:val="00C36D47"/>
    <w:rsid w:val="00C5322C"/>
    <w:rsid w:val="00DC0CB0"/>
    <w:rsid w:val="00DD31F4"/>
    <w:rsid w:val="00E44D17"/>
    <w:rsid w:val="00EB39EC"/>
    <w:rsid w:val="00EC00DA"/>
    <w:rsid w:val="00F233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75287DD"/>
  <w15:chartTrackingRefBased/>
  <w15:docId w15:val="{A8DD8BAA-0F3D-4B76-96F4-1DF88A62DF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13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00A0B8" w:themeColor="accent1"/>
      <w:sz w:val="30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A0B8" w:themeColor="accent1"/>
      <w:sz w:val="22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A0B8" w:themeColor="accent1"/>
      <w:sz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iCs/>
      <w:color w:val="00A0B8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505C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">
    <w:name w:val="Light Shading"/>
    <w:basedOn w:val="Table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Info">
    <w:name w:val="Contact Info"/>
    <w:basedOn w:val="Normal"/>
    <w:uiPriority w:val="99"/>
    <w:qFormat/>
    <w:pPr>
      <w:spacing w:before="0" w:after="0"/>
      <w:jc w:val="center"/>
    </w:pPr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olor w:val="00A0B8" w:themeColor="accent1"/>
      <w:sz w:val="30"/>
    </w:r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aps/>
      <w:color w:val="00A0B8" w:themeColor="accent1"/>
      <w:sz w:val="22"/>
    </w:rPr>
  </w:style>
  <w:style w:type="character" w:customStyle="1" w:styleId="Heading3Char">
    <w:name w:val="Heading 3 Char"/>
    <w:basedOn w:val="DefaultParagraphFont"/>
    <w:link w:val="Heading3"/>
    <w:uiPriority w:val="1"/>
    <w:rPr>
      <w:rFonts w:asciiTheme="majorHAnsi" w:eastAsiaTheme="majorEastAsia" w:hAnsiTheme="majorHAnsi" w:cstheme="majorBidi"/>
      <w:color w:val="00A0B8" w:themeColor="accent1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00A0B8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00505C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Caption">
    <w:name w:val="caption"/>
    <w:basedOn w:val="Normal"/>
    <w:next w:val="Normal"/>
    <w:uiPriority w:val="10"/>
    <w:unhideWhenUsed/>
    <w:qFormat/>
    <w:pPr>
      <w:spacing w:before="200" w:after="120" w:line="240" w:lineRule="auto"/>
    </w:pPr>
    <w:rPr>
      <w:i/>
      <w:iCs/>
    </w:rPr>
  </w:style>
  <w:style w:type="paragraph" w:styleId="ListBullet">
    <w:name w:val="List Bullet"/>
    <w:basedOn w:val="Normal"/>
    <w:uiPriority w:val="1"/>
    <w:unhideWhenUsed/>
    <w:qFormat/>
    <w:pPr>
      <w:numPr>
        <w:numId w:val="5"/>
      </w:numPr>
    </w:pPr>
  </w:style>
  <w:style w:type="paragraph" w:styleId="ListNumber">
    <w:name w:val="List Number"/>
    <w:basedOn w:val="Normal"/>
    <w:uiPriority w:val="1"/>
    <w:unhideWhenUsed/>
    <w:qFormat/>
    <w:pPr>
      <w:numPr>
        <w:numId w:val="6"/>
      </w:numPr>
      <w:contextualSpacing/>
    </w:pPr>
  </w:style>
  <w:style w:type="paragraph" w:styleId="Title">
    <w:name w:val="Title"/>
    <w:basedOn w:val="Normal"/>
    <w:next w:val="Normal"/>
    <w:link w:val="TitleChar"/>
    <w:uiPriority w:val="10"/>
    <w:unhideWhenUsed/>
    <w:qFormat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next w:val="Normal"/>
    <w:link w:val="SubtitleChar"/>
    <w:uiPriority w:val="11"/>
    <w:unhideWhenUsed/>
    <w:qFormat/>
    <w:pPr>
      <w:numPr>
        <w:ilvl w:val="1"/>
      </w:numPr>
      <w:spacing w:before="0" w:after="480"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caps/>
      <w:sz w:val="26"/>
    </w:rPr>
  </w:style>
  <w:style w:type="character" w:styleId="Emphasis">
    <w:name w:val="Emphasis"/>
    <w:basedOn w:val="DefaultParagraphFont"/>
    <w:uiPriority w:val="10"/>
    <w:unhideWhenUsed/>
    <w:qFormat/>
    <w:rPr>
      <w:i w:val="0"/>
      <w:iCs w:val="0"/>
      <w:color w:val="007789" w:themeColor="accent1" w:themeShade="BF"/>
    </w:rPr>
  </w:style>
  <w:style w:type="paragraph" w:styleId="NoSpacing">
    <w:name w:val="No Spacing"/>
    <w:link w:val="NoSpacingChar"/>
    <w:uiPriority w:val="1"/>
    <w:unhideWhenUsed/>
    <w:qFormat/>
    <w:pPr>
      <w:spacing w:before="0" w:after="0" w:line="240" w:lineRule="auto"/>
    </w:pPr>
    <w:rPr>
      <w:color w:val="auto"/>
    </w:rPr>
  </w:style>
  <w:style w:type="character" w:customStyle="1" w:styleId="NoSpacingChar">
    <w:name w:val="No Spacing Char"/>
    <w:basedOn w:val="DefaultParagraphFont"/>
    <w:link w:val="NoSpacing"/>
    <w:uiPriority w:val="1"/>
    <w:rPr>
      <w:rFonts w:asciiTheme="minorHAnsi" w:eastAsiaTheme="minorEastAsia" w:hAnsiTheme="minorHAnsi" w:cstheme="minorBidi"/>
      <w:color w:val="auto"/>
    </w:rPr>
  </w:style>
  <w:style w:type="paragraph" w:styleId="Quote">
    <w:name w:val="Quote"/>
    <w:basedOn w:val="Normal"/>
    <w:next w:val="Normal"/>
    <w:link w:val="QuoteChar"/>
    <w:uiPriority w:val="10"/>
    <w:unhideWhenUsed/>
    <w:qFormat/>
    <w:pPr>
      <w:spacing w:after="480"/>
      <w:jc w:val="center"/>
    </w:pPr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QuoteChar">
    <w:name w:val="Quote Char"/>
    <w:basedOn w:val="DefaultParagraphFont"/>
    <w:link w:val="Quote"/>
    <w:uiPriority w:val="10"/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/>
      <w:outlineLvl w:val="9"/>
    </w:pPr>
  </w:style>
  <w:style w:type="paragraph" w:styleId="Footer">
    <w:name w:val="footer"/>
    <w:basedOn w:val="Normal"/>
    <w:link w:val="FooterChar"/>
    <w:uiPriority w:val="99"/>
    <w:unhideWhenUsed/>
    <w:pPr>
      <w:spacing w:before="0" w:after="0" w:line="240" w:lineRule="auto"/>
      <w:jc w:val="right"/>
    </w:pPr>
    <w:rPr>
      <w:caps/>
      <w:sz w:val="16"/>
    </w:rPr>
  </w:style>
  <w:style w:type="character" w:customStyle="1" w:styleId="FooterChar">
    <w:name w:val="Footer Char"/>
    <w:basedOn w:val="DefaultParagraphFont"/>
    <w:link w:val="Footer"/>
    <w:uiPriority w:val="99"/>
    <w:rPr>
      <w:caps/>
      <w:sz w:val="16"/>
    </w:r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00"/>
    </w:pPr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EB8803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00"/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paragraph" w:styleId="Bibliography">
    <w:name w:val="Bibliography"/>
    <w:basedOn w:val="Normal"/>
    <w:next w:val="Normal"/>
    <w:uiPriority w:val="39"/>
    <w:unhideWhenUsed/>
  </w:style>
  <w:style w:type="paragraph" w:styleId="Header">
    <w:name w:val="header"/>
    <w:basedOn w:val="Normal"/>
    <w:link w:val="HeaderChar"/>
    <w:uiPriority w:val="99"/>
    <w:unhideWhenUsed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NormalIndent">
    <w:name w:val="Normal Indent"/>
    <w:basedOn w:val="Normal"/>
    <w:uiPriority w:val="99"/>
    <w:unhideWhenUsed/>
    <w:pPr>
      <w:ind w:left="720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customStyle="1" w:styleId="ReportTable">
    <w:name w:val="Report Table"/>
    <w:basedOn w:val="TableNormal"/>
    <w:uiPriority w:val="99"/>
    <w:pPr>
      <w:spacing w:before="60" w:after="60" w:line="240" w:lineRule="auto"/>
      <w:jc w:val="center"/>
    </w:pPr>
    <w:tblPr>
      <w:tblBorders>
        <w:top w:val="single" w:sz="4" w:space="0" w:color="00A0B8" w:themeColor="accent1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  <w:insideH w:val="single" w:sz="4" w:space="0" w:color="00A0B8" w:themeColor="accent1"/>
        <w:insideV w:val="single" w:sz="4" w:space="0" w:color="00A0B8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eGrid">
    <w:name w:val="Table Grid"/>
    <w:basedOn w:val="Table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semiHidden/>
    <w:qFormat/>
    <w:rsid w:val="00044D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63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9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2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8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7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footnotes" Target="footnote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root\Templates\1033\StudentReport.dotx" TargetMode="External"/></Relationships>
</file>

<file path=word/theme/theme1.xml><?xml version="1.0" encoding="utf-8"?>
<a:theme xmlns:a="http://schemas.openxmlformats.org/drawingml/2006/main" name="Student Report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SelectedStyle="\APA.XSL" StyleName="APA"/>
</file>

<file path=customXml/item3.xml><?xml version="1.0" encoding="utf-8"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595E493-F0AD-4D29-A36D-70A989BEB3D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56B0418-D7D4-4AB0-98C7-3E16C42A927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StudentReport</Template>
  <TotalTime>98</TotalTime>
  <Pages>21</Pages>
  <Words>303</Words>
  <Characters>1728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NUMERICAL COMPUTING PROJECT</vt:lpstr>
    </vt:vector>
  </TitlesOfParts>
  <Company/>
  <LinksUpToDate>false</LinksUpToDate>
  <CharactersWithSpaces>2027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NUMERICAL COMPUTING PROJECT</dc:title>
  <dc:subject/>
  <dc:creator>Hassan Zahid</dc:creator>
  <cp:keywords/>
  <cp:lastModifiedBy>Eisha Shah</cp:lastModifiedBy>
  <cp:revision>11</cp:revision>
  <dcterms:created xsi:type="dcterms:W3CDTF">2020-06-06T11:18:00Z</dcterms:created>
  <dcterms:modified xsi:type="dcterms:W3CDTF">2022-05-23T18:30:00Z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TC028350589991</vt:lpwstr>
  </property>
</Properties>
</file>